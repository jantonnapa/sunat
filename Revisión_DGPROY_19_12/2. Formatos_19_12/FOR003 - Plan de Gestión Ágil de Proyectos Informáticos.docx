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B9" w:rsidRPr="007905E8" w:rsidRDefault="002719A8" w:rsidP="003A53B9">
      <w:pPr>
        <w:pStyle w:val="Textoindependiente"/>
        <w:jc w:val="center"/>
        <w:rPr>
          <w:sz w:val="20"/>
          <w:u w:val="single"/>
        </w:rPr>
        <w:sectPr w:rsidR="003A53B9" w:rsidRPr="007905E8" w:rsidSect="003A53B9">
          <w:headerReference w:type="default" r:id="rId12"/>
          <w:footerReference w:type="default" r:id="rId13"/>
          <w:footerReference w:type="first" r:id="rId14"/>
          <w:pgSz w:w="11907" w:h="16840" w:code="9"/>
          <w:pgMar w:top="1418" w:right="1418" w:bottom="1418" w:left="1418" w:header="709" w:footer="737" w:gutter="0"/>
          <w:cols w:space="708"/>
          <w:titlePg/>
          <w:docGrid w:linePitch="360"/>
        </w:sectPr>
      </w:pPr>
      <w:r>
        <w:rPr>
          <w:noProof/>
          <w:sz w:val="20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2172970</wp:posOffset>
                </wp:positionV>
                <wp:extent cx="4023360" cy="1717675"/>
                <wp:effectExtent l="19050" t="19050" r="15240" b="15875"/>
                <wp:wrapNone/>
                <wp:docPr id="11" name="Rectángulo redondead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171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74014" w:rsidRPr="00BA56FC" w:rsidRDefault="00887310" w:rsidP="003A53B9">
                            <w:pPr>
                              <w:pStyle w:val="Sangra2detindependiente"/>
                              <w:ind w:left="0" w:right="9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mall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FOR003</w:t>
                            </w:r>
                            <w:r w:rsidR="00D67C10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="00CD407A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PLAN</w:t>
                            </w:r>
                            <w:r w:rsidR="002719A8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 GESTIÓN </w:t>
                            </w:r>
                            <w:r w:rsidR="00E57AB6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ÁGIL </w:t>
                            </w:r>
                            <w:r w:rsidR="002719A8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DE PROYECTO</w:t>
                            </w:r>
                            <w:r w:rsidR="00E57AB6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2719A8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74014" w:rsidRPr="00920339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INFORMÁTICO</w:t>
                            </w:r>
                            <w:r w:rsidR="00E57AB6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CD407A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="00674014" w:rsidRPr="00DE4673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 w:rsidR="00674014" w:rsidRPr="0092033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32"/>
                              </w:rPr>
                              <w:t>NOMBRE</w:t>
                            </w:r>
                            <w:r w:rsidR="00D67C10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 DEL </w:t>
                            </w:r>
                            <w:r w:rsidR="00674014" w:rsidRPr="0092033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32"/>
                              </w:rPr>
                              <w:t>PROYECTO</w:t>
                            </w:r>
                            <w:r w:rsidR="00674014" w:rsidRPr="00DE4673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1" o:spid="_x0000_s1026" style="position:absolute;left:0;text-align:left;margin-left:129.8pt;margin-top:171.1pt;width:316.8pt;height:1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" strokeweight="2.25pt">
                <v:shadow offset="6pt,6pt"/>
                <v:textbox>
                  <w:txbxContent>
                    <w:p w:rsidR="00674014" w:rsidRPr="00BA56FC" w:rsidRDefault="00887310" w:rsidP="003A53B9">
                      <w:pPr>
                        <w:pStyle w:val="Sangra2detindependiente"/>
                        <w:ind w:left="0" w:right="9"/>
                        <w:jc w:val="center"/>
                        <w:rPr>
                          <w:rFonts w:ascii="Arial Black" w:hAnsi="Arial Black"/>
                          <w:b/>
                          <w:bCs/>
                          <w:smallCaps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FOR003</w:t>
                      </w:r>
                      <w:bookmarkStart w:id="1" w:name="_GoBack"/>
                      <w:bookmarkEnd w:id="1"/>
                      <w:r w:rsidR="00D67C10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- </w:t>
                      </w:r>
                      <w:r w:rsidR="00CD407A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PLAN</w:t>
                      </w:r>
                      <w:r w:rsidR="002719A8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DE GESTIÓN </w:t>
                      </w:r>
                      <w:r w:rsidR="00E57AB6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ÁGIL </w:t>
                      </w:r>
                      <w:r w:rsidR="002719A8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DE PROYECTO</w:t>
                      </w:r>
                      <w:r w:rsidR="00E57AB6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2719A8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674014" w:rsidRPr="00920339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INFORMÁTICO</w:t>
                      </w:r>
                      <w:r w:rsidR="00E57AB6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CD407A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="00674014" w:rsidRPr="00DE4673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 w:rsidR="00674014" w:rsidRPr="00920339">
                        <w:rPr>
                          <w:rFonts w:ascii="Arial Black" w:hAnsi="Arial Black"/>
                          <w:b/>
                          <w:bCs/>
                          <w:sz w:val="28"/>
                          <w:szCs w:val="32"/>
                        </w:rPr>
                        <w:t>NOMBRE</w:t>
                      </w:r>
                      <w:r w:rsidR="00D67C10">
                        <w:rPr>
                          <w:rFonts w:ascii="Arial Black" w:hAnsi="Arial Black"/>
                          <w:b/>
                          <w:bCs/>
                          <w:sz w:val="28"/>
                          <w:szCs w:val="32"/>
                        </w:rPr>
                        <w:t xml:space="preserve"> DEL </w:t>
                      </w:r>
                      <w:r w:rsidR="00674014" w:rsidRPr="00920339">
                        <w:rPr>
                          <w:rFonts w:ascii="Arial Black" w:hAnsi="Arial Black"/>
                          <w:b/>
                          <w:bCs/>
                          <w:sz w:val="28"/>
                          <w:szCs w:val="32"/>
                        </w:rPr>
                        <w:t>PROYECTO</w:t>
                      </w:r>
                      <w:r w:rsidR="00674014" w:rsidRPr="00DE4673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4079240</wp:posOffset>
                </wp:positionV>
                <wp:extent cx="5111750" cy="1828800"/>
                <wp:effectExtent l="0" t="0" r="0" b="0"/>
                <wp:wrapTopAndBottom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014" w:rsidRPr="00535B43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535B43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Superintendencia Nacional de Aduanas y de Administración Tributaria</w:t>
                            </w:r>
                          </w:p>
                          <w:p w:rsidR="00674014" w:rsidRPr="00535B43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28"/>
                              </w:rPr>
                            </w:pPr>
                            <w:r w:rsidRPr="00535B43">
                              <w:rPr>
                                <w:rFonts w:ascii="Arial Narrow" w:hAnsi="Arial Narrow"/>
                                <w:sz w:val="32"/>
                              </w:rPr>
                              <w:t xml:space="preserve">Intendencia Nacional </w:t>
                            </w:r>
                            <w:r w:rsidRPr="00535B43">
                              <w:rPr>
                                <w:rFonts w:ascii="Arial Narrow" w:hAnsi="Arial Narrow"/>
                                <w:sz w:val="32"/>
                                <w:szCs w:val="28"/>
                              </w:rPr>
                              <w:t xml:space="preserve">de </w:t>
                            </w:r>
                            <w:r>
                              <w:rPr>
                                <w:rFonts w:ascii="Arial Narrow" w:hAnsi="Arial Narrow"/>
                                <w:sz w:val="32"/>
                                <w:szCs w:val="28"/>
                              </w:rPr>
                              <w:t>Sistemas de Información</w:t>
                            </w:r>
                          </w:p>
                          <w:p w:rsidR="00674014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674014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674014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674014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674014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  <w:t>Versión 1.0</w:t>
                            </w:r>
                          </w:p>
                          <w:p w:rsidR="00674014" w:rsidRPr="007905E8" w:rsidRDefault="00674014" w:rsidP="003A53B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left:0;text-align:left;margin-left:89pt;margin-top:321.2pt;width:402.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" filled="f" stroked="f">
                <v:textbox>
                  <w:txbxContent>
                    <w:p w:rsidR="00674014" w:rsidRPr="00535B43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535B43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Superintendencia Nacional de Aduanas y de Administración Tributaria</w:t>
                      </w:r>
                    </w:p>
                    <w:p w:rsidR="00674014" w:rsidRPr="00535B43" w:rsidRDefault="00674014" w:rsidP="003A53B9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28"/>
                        </w:rPr>
                      </w:pPr>
                      <w:r w:rsidRPr="00535B43">
                        <w:rPr>
                          <w:rFonts w:ascii="Arial Narrow" w:hAnsi="Arial Narrow"/>
                          <w:sz w:val="32"/>
                        </w:rPr>
                        <w:t xml:space="preserve">Intendencia Nacional </w:t>
                      </w:r>
                      <w:r w:rsidRPr="00535B43">
                        <w:rPr>
                          <w:rFonts w:ascii="Arial Narrow" w:hAnsi="Arial Narrow"/>
                          <w:sz w:val="32"/>
                          <w:szCs w:val="28"/>
                        </w:rPr>
                        <w:t xml:space="preserve">de </w:t>
                      </w:r>
                      <w:r>
                        <w:rPr>
                          <w:rFonts w:ascii="Arial Narrow" w:hAnsi="Arial Narrow"/>
                          <w:sz w:val="32"/>
                          <w:szCs w:val="28"/>
                        </w:rPr>
                        <w:t>Sistemas de Información</w:t>
                      </w:r>
                    </w:p>
                    <w:p w:rsidR="00674014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</w:pPr>
                    </w:p>
                    <w:p w:rsidR="00674014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</w:pPr>
                    </w:p>
                    <w:p w:rsidR="00674014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</w:pPr>
                    </w:p>
                    <w:p w:rsidR="00674014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</w:pPr>
                    </w:p>
                    <w:p w:rsidR="00674014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  <w:t>Versión 1.0</w:t>
                      </w:r>
                    </w:p>
                    <w:p w:rsidR="00674014" w:rsidRPr="007905E8" w:rsidRDefault="00674014" w:rsidP="003A53B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A53B9">
        <w:rPr>
          <w:noProof/>
          <w:sz w:val="20"/>
          <w:u w:val="single"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85090</wp:posOffset>
            </wp:positionV>
            <wp:extent cx="6238875" cy="8458200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845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7343140</wp:posOffset>
                </wp:positionV>
                <wp:extent cx="800100" cy="1130935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1309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014" w:rsidRDefault="00674014" w:rsidP="003A53B9">
                            <w:pPr>
                              <w:jc w:val="center"/>
                              <w:rPr>
                                <w:color w:val="FFFFFF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left:0;text-align:left;margin-left:26pt;margin-top:578.2pt;width:63pt;height:8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" fillcolor="maroon" stroked="f">
                <v:textbox style="layout-flow:vertical;mso-layout-flow-alt:bottom-to-top">
                  <w:txbxContent>
                    <w:p w:rsidR="00674014" w:rsidRDefault="00674014" w:rsidP="003A53B9">
                      <w:pPr>
                        <w:jc w:val="center"/>
                        <w:rPr>
                          <w:color w:val="FFFFFF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3983" w:rsidRPr="00933983">
        <w:rPr>
          <w:noProof/>
          <w:sz w:val="20"/>
          <w:u w:val="single"/>
          <w:lang w:eastAsia="es-P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1664310</wp:posOffset>
            </wp:positionH>
            <wp:positionV relativeFrom="paragraph">
              <wp:posOffset>6729324</wp:posOffset>
            </wp:positionV>
            <wp:extent cx="3026308" cy="746150"/>
            <wp:effectExtent l="19050" t="0" r="5182" b="0"/>
            <wp:wrapNone/>
            <wp:docPr id="18" name="Imagen 1" descr="Su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Sunat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68" cy="7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ragraph">
                  <wp:posOffset>5819775</wp:posOffset>
                </wp:positionV>
                <wp:extent cx="7882890" cy="2743200"/>
                <wp:effectExtent l="0" t="742950" r="0" b="723900"/>
                <wp:wrapNone/>
                <wp:docPr id="6" name="Ond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81813" flipV="1">
                          <a:off x="0" y="0"/>
                          <a:ext cx="7882890" cy="2743200"/>
                        </a:xfrm>
                        <a:prstGeom prst="wave">
                          <a:avLst>
                            <a:gd name="adj1" fmla="val 11977"/>
                            <a:gd name="adj2" fmla="val -2514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DDDB7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6" o:spid="_x0000_s1026" type="#_x0000_t64" style="position:absolute;margin-left:-81.1pt;margin-top:458.25pt;width:620.7pt;height:3in;rotation:-1072402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" adj="2587,10257" stroked="f"/>
            </w:pict>
          </mc:Fallback>
        </mc:AlternateContent>
      </w:r>
      <w:r>
        <w:rPr>
          <w:noProof/>
          <w:sz w:val="20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306705</wp:posOffset>
                </wp:positionV>
                <wp:extent cx="838200" cy="655320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5532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014" w:rsidRDefault="00674014" w:rsidP="002719A8">
                            <w:pPr>
                              <w:jc w:val="center"/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  <w:t xml:space="preserve">Gestión </w:t>
                            </w:r>
                            <w:r w:rsidR="00E57AB6"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  <w:t xml:space="preserve">Ágil </w:t>
                            </w:r>
                            <w:r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  <w:t>de Proyectos Informáticos</w:t>
                            </w:r>
                          </w:p>
                          <w:p w:rsidR="00674014" w:rsidRDefault="00674014" w:rsidP="003A53B9">
                            <w:pPr>
                              <w:jc w:val="right"/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vert270" wrap="square" lIns="90000" tIns="15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9" type="#_x0000_t202" style="position:absolute;left:0;text-align:left;margin-left:23pt;margin-top:24.15pt;width:66pt;height:5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" fillcolor="navy" stroked="f">
                <v:textbox style="layout-flow:vertical;mso-layout-flow-alt:bottom-to-top" inset="2.5mm,4.3mm">
                  <w:txbxContent>
                    <w:p w:rsidR="00674014" w:rsidRDefault="00674014" w:rsidP="002719A8">
                      <w:pPr>
                        <w:jc w:val="center"/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  <w:t xml:space="preserve">Gestión </w:t>
                      </w:r>
                      <w:r w:rsidR="00E57AB6"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  <w:t xml:space="preserve">Ágil </w:t>
                      </w:r>
                      <w:r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  <w:t>de Proyectos Informáticos</w:t>
                      </w:r>
                    </w:p>
                    <w:p w:rsidR="00674014" w:rsidRDefault="00674014" w:rsidP="003A53B9">
                      <w:pPr>
                        <w:jc w:val="right"/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24C1" w:rsidRPr="00220759" w:rsidRDefault="00D924C1" w:rsidP="00D924C1">
      <w:pPr>
        <w:tabs>
          <w:tab w:val="left" w:pos="5376"/>
        </w:tabs>
        <w:rPr>
          <w:rFonts w:asciiTheme="majorHAnsi" w:hAnsiTheme="majorHAnsi" w:cstheme="majorHAnsi"/>
        </w:rPr>
      </w:pPr>
      <w:bookmarkStart w:id="0" w:name="_GoBack"/>
      <w:bookmarkEnd w:id="0"/>
    </w:p>
    <w:p w:rsidR="000D21A9" w:rsidRPr="00BE5A8C" w:rsidRDefault="000D21A9" w:rsidP="000D21A9">
      <w:pPr>
        <w:pStyle w:val="SeccionTitulo"/>
        <w:rPr>
          <w:rFonts w:ascii="Verdana" w:hAnsi="Verdana" w:cs="Arial"/>
          <w:sz w:val="20"/>
        </w:rPr>
      </w:pPr>
      <w:r w:rsidRPr="00BE5A8C">
        <w:rPr>
          <w:rFonts w:ascii="Verdana" w:hAnsi="Verdana" w:cs="Arial"/>
          <w:sz w:val="20"/>
        </w:rPr>
        <w:t>CONTROL DE CAMBIOS DEL DOCUMENTO</w:t>
      </w:r>
    </w:p>
    <w:p w:rsidR="000D21A9" w:rsidRPr="00BE6258" w:rsidRDefault="000D21A9" w:rsidP="000D21A9">
      <w:pPr>
        <w:pStyle w:val="Encabezado"/>
        <w:rPr>
          <w:rFonts w:ascii="Verdana" w:hAnsi="Verdana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1"/>
        <w:gridCol w:w="1447"/>
        <w:gridCol w:w="3524"/>
        <w:gridCol w:w="1664"/>
        <w:gridCol w:w="1382"/>
      </w:tblGrid>
      <w:tr w:rsidR="000D21A9" w:rsidRPr="00BE5A8C" w:rsidTr="00A00D12">
        <w:trPr>
          <w:cantSplit/>
        </w:trPr>
        <w:tc>
          <w:tcPr>
            <w:tcW w:w="8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FECHA</w:t>
            </w:r>
          </w:p>
        </w:tc>
        <w:tc>
          <w:tcPr>
            <w:tcW w:w="7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18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8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Á</w:t>
            </w: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REA</w:t>
            </w:r>
          </w:p>
        </w:tc>
        <w:tc>
          <w:tcPr>
            <w:tcW w:w="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AUTOR</w:t>
            </w:r>
          </w:p>
        </w:tc>
      </w:tr>
      <w:tr w:rsidR="000D21A9" w:rsidRPr="00BE5A8C" w:rsidTr="00A00D12">
        <w:trPr>
          <w:cantSplit/>
        </w:trPr>
        <w:tc>
          <w:tcPr>
            <w:tcW w:w="8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8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21A9" w:rsidRPr="00BE5A8C" w:rsidRDefault="000D21A9" w:rsidP="00A00D12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376979" w:rsidRPr="00220759" w:rsidRDefault="00376979" w:rsidP="00D924C1">
      <w:pPr>
        <w:tabs>
          <w:tab w:val="left" w:pos="5376"/>
        </w:tabs>
        <w:rPr>
          <w:rFonts w:asciiTheme="majorHAnsi" w:hAnsiTheme="majorHAnsi" w:cstheme="majorHAnsi"/>
        </w:rPr>
      </w:pPr>
    </w:p>
    <w:p w:rsidR="00483BAE" w:rsidRPr="00220759" w:rsidRDefault="00483BAE">
      <w:pPr>
        <w:jc w:val="left"/>
        <w:rPr>
          <w:rFonts w:asciiTheme="majorHAnsi" w:hAnsiTheme="majorHAnsi" w:cstheme="majorHAnsi"/>
        </w:rPr>
      </w:pPr>
    </w:p>
    <w:p w:rsidR="00A2199A" w:rsidRPr="00220759" w:rsidRDefault="00A2199A">
      <w:pPr>
        <w:jc w:val="left"/>
        <w:rPr>
          <w:rFonts w:asciiTheme="majorHAnsi" w:hAnsiTheme="majorHAnsi" w:cstheme="majorHAnsi"/>
        </w:rPr>
      </w:pPr>
    </w:p>
    <w:p w:rsidR="004E27AC" w:rsidRDefault="004E27AC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3564F" w:rsidRDefault="006D5C83" w:rsidP="00A84EE2">
      <w:pPr>
        <w:pStyle w:val="Ttulo1"/>
        <w:spacing w:after="0" w:line="240" w:lineRule="auto"/>
      </w:pPr>
      <w:bookmarkStart w:id="1" w:name="_Toc384835162"/>
      <w:bookmarkStart w:id="2" w:name="_Toc385329383"/>
      <w:r>
        <w:lastRenderedPageBreak/>
        <w:t xml:space="preserve">FASE </w:t>
      </w:r>
      <w:r w:rsidR="00DF484E">
        <w:t>INCEPCIÓN</w:t>
      </w:r>
    </w:p>
    <w:p w:rsidR="00A84EE2" w:rsidRDefault="00A84EE2" w:rsidP="006D5C83">
      <w:pPr>
        <w:spacing w:after="0"/>
      </w:pPr>
      <w:bookmarkStart w:id="3" w:name="_Toc384835161"/>
      <w:bookmarkStart w:id="4" w:name="_Toc385329382"/>
    </w:p>
    <w:bookmarkEnd w:id="3"/>
    <w:bookmarkEnd w:id="4"/>
    <w:p w:rsidR="0033564F" w:rsidRDefault="00F6049F" w:rsidP="00A84EE2">
      <w:pPr>
        <w:pStyle w:val="Ttulo2"/>
        <w:spacing w:after="0" w:line="240" w:lineRule="auto"/>
      </w:pPr>
      <w:r>
        <w:t>Acta de Constitución del Proyecto</w:t>
      </w:r>
      <w:r w:rsidR="00360392">
        <w:t xml:space="preserve"> (Ágil)</w:t>
      </w:r>
    </w:p>
    <w:p w:rsidR="00A84EE2" w:rsidRDefault="00A84EE2" w:rsidP="00A84EE2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A84EE2" w:rsidRDefault="0033564F" w:rsidP="00A84EE2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 w:rsidR="006D5C8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 w:rsidR="006D5C8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Acta de Cons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t</w:t>
      </w:r>
      <w:r w:rsidR="006D5C8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itución del Proyecto</w:t>
      </w:r>
      <w:r w:rsidR="00360392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(Ágil)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6D5C83" w:rsidRPr="009B2F53" w:rsidRDefault="006D5C83" w:rsidP="00A84EE2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bookmarkEnd w:id="1"/>
    <w:bookmarkEnd w:id="2"/>
    <w:p w:rsidR="00F6049F" w:rsidRDefault="00F6049F" w:rsidP="00F6049F">
      <w:pPr>
        <w:pStyle w:val="Ttulo2"/>
        <w:spacing w:after="0" w:line="240" w:lineRule="auto"/>
      </w:pPr>
      <w:r>
        <w:t>Registro de Interesados</w:t>
      </w:r>
    </w:p>
    <w:p w:rsidR="00C54DDC" w:rsidRDefault="00C54DDC" w:rsidP="00C54DDC">
      <w:pPr>
        <w:spacing w:after="0" w:line="240" w:lineRule="auto"/>
        <w:rPr>
          <w:rFonts w:asciiTheme="majorHAnsi" w:hAnsiTheme="majorHAnsi" w:cstheme="majorHAnsi"/>
        </w:rPr>
      </w:pPr>
    </w:p>
    <w:p w:rsidR="006D5C83" w:rsidRDefault="006D5C83" w:rsidP="006D5C83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Registro de Interesados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F6049F" w:rsidRDefault="00F6049F" w:rsidP="00C54DDC">
      <w:pPr>
        <w:spacing w:after="0" w:line="240" w:lineRule="auto"/>
        <w:rPr>
          <w:rFonts w:asciiTheme="majorHAnsi" w:hAnsiTheme="majorHAnsi" w:cstheme="majorHAnsi"/>
        </w:rPr>
      </w:pPr>
    </w:p>
    <w:p w:rsidR="00F6049F" w:rsidRDefault="00DF484E" w:rsidP="00F6049F">
      <w:pPr>
        <w:pStyle w:val="Ttulo2"/>
        <w:spacing w:after="0" w:line="240" w:lineRule="auto"/>
      </w:pPr>
      <w:r>
        <w:t>Registro de Riesgos</w:t>
      </w:r>
    </w:p>
    <w:p w:rsidR="00F6049F" w:rsidRDefault="00F6049F" w:rsidP="00C54DDC">
      <w:pPr>
        <w:spacing w:after="0" w:line="240" w:lineRule="auto"/>
        <w:rPr>
          <w:rFonts w:asciiTheme="majorHAnsi" w:hAnsiTheme="majorHAnsi" w:cstheme="majorHAnsi"/>
        </w:rPr>
      </w:pPr>
    </w:p>
    <w:p w:rsidR="006D5C83" w:rsidRDefault="006D5C83" w:rsidP="006D5C83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</w:t>
      </w:r>
      <w:r w:rsidR="00DF484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Registro de Riesgos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F6049F" w:rsidRDefault="00F6049F" w:rsidP="00C54DDC">
      <w:pPr>
        <w:spacing w:after="0" w:line="240" w:lineRule="auto"/>
        <w:rPr>
          <w:rFonts w:asciiTheme="majorHAnsi" w:hAnsiTheme="majorHAnsi" w:cstheme="majorHAnsi"/>
        </w:rPr>
      </w:pPr>
    </w:p>
    <w:p w:rsidR="00DF484E" w:rsidRDefault="00DF484E" w:rsidP="00DF484E">
      <w:pPr>
        <w:pStyle w:val="Ttulo2"/>
        <w:spacing w:after="0" w:line="240" w:lineRule="auto"/>
      </w:pPr>
      <w:proofErr w:type="spellStart"/>
      <w:r>
        <w:t>Backlog</w:t>
      </w:r>
      <w:proofErr w:type="spellEnd"/>
      <w:r>
        <w:t xml:space="preserve"> del Producto</w:t>
      </w:r>
    </w:p>
    <w:p w:rsidR="00DF484E" w:rsidRDefault="00DF484E" w:rsidP="00DF484E">
      <w:pPr>
        <w:spacing w:after="0" w:line="240" w:lineRule="auto"/>
        <w:rPr>
          <w:rFonts w:asciiTheme="majorHAnsi" w:hAnsiTheme="majorHAnsi" w:cstheme="majorHAnsi"/>
        </w:rPr>
      </w:pPr>
    </w:p>
    <w:p w:rsidR="00DF484E" w:rsidRDefault="00DF484E" w:rsidP="00DF484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Backlog</w:t>
      </w:r>
      <w:proofErr w:type="spellEnd"/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del Producto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DF484E" w:rsidRDefault="00DF484E" w:rsidP="00C54DDC">
      <w:pPr>
        <w:spacing w:after="0" w:line="240" w:lineRule="auto"/>
        <w:rPr>
          <w:rFonts w:asciiTheme="majorHAnsi" w:hAnsiTheme="majorHAnsi" w:cstheme="majorHAnsi"/>
        </w:rPr>
      </w:pPr>
    </w:p>
    <w:p w:rsidR="00DF484E" w:rsidRDefault="00DF484E" w:rsidP="00DF484E">
      <w:pPr>
        <w:pStyle w:val="Ttulo2"/>
        <w:spacing w:after="0" w:line="240" w:lineRule="auto"/>
      </w:pPr>
      <w:r>
        <w:t>Cronograma del Proyecto</w:t>
      </w:r>
      <w:r w:rsidR="00E23EEE">
        <w:t xml:space="preserve"> (Ágil)</w:t>
      </w:r>
    </w:p>
    <w:p w:rsidR="00DF484E" w:rsidRDefault="00DF484E" w:rsidP="00DF484E">
      <w:pPr>
        <w:spacing w:after="0" w:line="240" w:lineRule="auto"/>
        <w:rPr>
          <w:rFonts w:asciiTheme="majorHAnsi" w:hAnsiTheme="majorHAnsi" w:cstheme="majorHAnsi"/>
        </w:rPr>
      </w:pPr>
    </w:p>
    <w:p w:rsidR="00DF484E" w:rsidRDefault="00DF484E" w:rsidP="00DF484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Cronograma del Proyecto</w:t>
      </w:r>
      <w:r w:rsidR="00E23EE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(Ágil)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DF484E" w:rsidRDefault="00DF484E" w:rsidP="00C54DDC">
      <w:pPr>
        <w:spacing w:after="0" w:line="240" w:lineRule="auto"/>
        <w:rPr>
          <w:rFonts w:asciiTheme="majorHAnsi" w:hAnsiTheme="majorHAnsi" w:cstheme="majorHAnsi"/>
        </w:rPr>
      </w:pPr>
    </w:p>
    <w:p w:rsidR="00411BBF" w:rsidRDefault="00411BBF" w:rsidP="00C54DDC">
      <w:pPr>
        <w:spacing w:after="0" w:line="240" w:lineRule="auto"/>
        <w:rPr>
          <w:rFonts w:asciiTheme="majorHAnsi" w:hAnsiTheme="majorHAnsi" w:cstheme="majorHAnsi"/>
        </w:rPr>
      </w:pPr>
    </w:p>
    <w:p w:rsidR="0033564F" w:rsidRDefault="006D5C83" w:rsidP="003A63E9">
      <w:pPr>
        <w:pStyle w:val="Ttulo1"/>
        <w:spacing w:after="0" w:line="240" w:lineRule="auto"/>
      </w:pPr>
      <w:r>
        <w:t>FASE PLANIFICACIÓN</w:t>
      </w:r>
    </w:p>
    <w:p w:rsidR="003A63E9" w:rsidRDefault="003A63E9" w:rsidP="003A63E9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3564F" w:rsidRDefault="0033564F" w:rsidP="003A63E9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3564F" w:rsidRDefault="00DF484E" w:rsidP="003A63E9">
      <w:pPr>
        <w:pStyle w:val="Ttulo2"/>
        <w:spacing w:after="0" w:line="240" w:lineRule="auto"/>
      </w:pPr>
      <w:r>
        <w:t>Tablero Scrum</w:t>
      </w:r>
    </w:p>
    <w:p w:rsidR="003A63E9" w:rsidRDefault="003A63E9" w:rsidP="003A63E9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</w:t>
      </w:r>
      <w:r w:rsidR="00DF484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Tablero Scrum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33564F" w:rsidRDefault="0033564F" w:rsidP="003A63E9">
      <w:pPr>
        <w:spacing w:after="0" w:line="240" w:lineRule="auto"/>
      </w:pPr>
    </w:p>
    <w:p w:rsidR="003177C5" w:rsidRDefault="003177C5" w:rsidP="003177C5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3564F" w:rsidRDefault="006D5C83" w:rsidP="003177C5">
      <w:pPr>
        <w:pStyle w:val="Ttulo1"/>
        <w:spacing w:after="0" w:line="240" w:lineRule="auto"/>
      </w:pPr>
      <w:r>
        <w:t>FASE EJECUCIÓN</w:t>
      </w:r>
    </w:p>
    <w:p w:rsidR="003177C5" w:rsidRDefault="003177C5" w:rsidP="003177C5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056452" w:rsidRDefault="00056452" w:rsidP="003D33FE">
      <w:pPr>
        <w:spacing w:after="0"/>
        <w:rPr>
          <w:highlight w:val="lightGray"/>
        </w:rPr>
      </w:pPr>
      <w:bookmarkStart w:id="5" w:name="_Toc385329395"/>
    </w:p>
    <w:p w:rsidR="004F4109" w:rsidRPr="00360392" w:rsidRDefault="00DF484E" w:rsidP="003D33FE">
      <w:pPr>
        <w:pStyle w:val="Ttulo2"/>
        <w:spacing w:after="0"/>
      </w:pPr>
      <w:proofErr w:type="spellStart"/>
      <w:r w:rsidRPr="00360392">
        <w:t>Resgistro</w:t>
      </w:r>
      <w:proofErr w:type="spellEnd"/>
      <w:r w:rsidRPr="00360392">
        <w:t xml:space="preserve"> de Problemas</w:t>
      </w:r>
    </w:p>
    <w:p w:rsidR="003D33FE" w:rsidRDefault="003D33FE" w:rsidP="00A116A5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C54DDC" w:rsidRDefault="003D33FE" w:rsidP="00C54DDC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</w:t>
      </w:r>
      <w:r w:rsidR="00DF484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Registro de Prob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l</w:t>
      </w:r>
      <w:r w:rsidR="00DF484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emas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3D33FE" w:rsidRPr="00C66C96" w:rsidRDefault="003D33FE" w:rsidP="00C54DDC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675DB5" w:rsidRPr="00360392" w:rsidRDefault="00DF484E" w:rsidP="003D33FE">
      <w:pPr>
        <w:pStyle w:val="Ttulo2"/>
        <w:spacing w:after="0"/>
      </w:pPr>
      <w:r w:rsidRPr="00360392">
        <w:t>Log de Retrospectiva</w:t>
      </w:r>
    </w:p>
    <w:p w:rsidR="003D33FE" w:rsidRDefault="003D33FE" w:rsidP="00675DB5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</w:t>
      </w:r>
      <w:r w:rsidR="00C51517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Log de Retrospectiva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675DB5" w:rsidRDefault="00675DB5" w:rsidP="00675DB5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E05954" w:rsidRDefault="0036009E" w:rsidP="003D33FE">
      <w:pPr>
        <w:pStyle w:val="Ttulo2"/>
        <w:spacing w:after="0"/>
      </w:pPr>
      <w:bookmarkStart w:id="6" w:name="_Toc385329397"/>
      <w:bookmarkEnd w:id="5"/>
      <w:r>
        <w:t>Lección Aprendida</w:t>
      </w:r>
    </w:p>
    <w:p w:rsidR="00101B53" w:rsidRDefault="00101B53" w:rsidP="00101B53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</w:t>
      </w:r>
      <w:r w:rsidR="0036009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Lección Aprendida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7A5E94" w:rsidRDefault="007A5E94" w:rsidP="00101B53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p w:rsidR="00E05954" w:rsidRPr="0047781B" w:rsidRDefault="0036009E" w:rsidP="00046308">
      <w:pPr>
        <w:pStyle w:val="Ttulo2"/>
        <w:spacing w:after="0" w:line="240" w:lineRule="auto"/>
      </w:pPr>
      <w:r>
        <w:t>Solicitud de Cambio</w:t>
      </w:r>
    </w:p>
    <w:p w:rsidR="00E05954" w:rsidRDefault="00E05954" w:rsidP="00E05954">
      <w:pPr>
        <w:pStyle w:val="Textoindependiente"/>
        <w:rPr>
          <w:rFonts w:asciiTheme="majorHAnsi" w:hAnsiTheme="majorHAnsi" w:cstheme="majorHAnsi"/>
          <w:i/>
          <w:spacing w:val="-5"/>
          <w:sz w:val="20"/>
          <w:szCs w:val="20"/>
          <w:highlight w:val="lightGray"/>
          <w:lang w:val="es-ES" w:eastAsia="en-US"/>
        </w:rPr>
      </w:pPr>
    </w:p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</w:t>
      </w:r>
      <w:r w:rsidR="00360392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Solicitud de Cambio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3D33FE" w:rsidRDefault="003D33FE" w:rsidP="00E05954">
      <w:pPr>
        <w:pStyle w:val="Textoindependiente"/>
        <w:rPr>
          <w:rFonts w:asciiTheme="majorHAnsi" w:hAnsiTheme="majorHAnsi" w:cstheme="majorHAnsi"/>
          <w:i/>
          <w:spacing w:val="-5"/>
          <w:sz w:val="20"/>
          <w:szCs w:val="20"/>
          <w:highlight w:val="lightGray"/>
          <w:lang w:val="es-ES" w:eastAsia="en-US"/>
        </w:rPr>
      </w:pPr>
    </w:p>
    <w:p w:rsidR="00596406" w:rsidRDefault="0036009E" w:rsidP="00046308">
      <w:pPr>
        <w:pStyle w:val="Ttulo2"/>
        <w:spacing w:after="0" w:line="240" w:lineRule="auto"/>
      </w:pPr>
      <w:r>
        <w:t>Acta de Aceptación de Cierre</w:t>
      </w:r>
    </w:p>
    <w:p w:rsidR="003D33FE" w:rsidRDefault="003D33FE" w:rsidP="00046308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</w:p>
    <w:bookmarkEnd w:id="6"/>
    <w:p w:rsidR="003D33FE" w:rsidRDefault="003D33FE" w:rsidP="003D33FE">
      <w:pPr>
        <w:spacing w:after="0" w:line="240" w:lineRule="auto"/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</w:pPr>
      <w:r w:rsidRPr="009B2F53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En este apartado se incorpora 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el 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formato</w:t>
      </w:r>
      <w:r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 xml:space="preserve"> </w:t>
      </w:r>
      <w:r w:rsidR="00360392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Acta de Aceptación de Cierre</w:t>
      </w:r>
      <w:r w:rsidR="00C32A3E">
        <w:rPr>
          <w:rFonts w:asciiTheme="majorHAnsi" w:eastAsia="Times New Roman" w:hAnsiTheme="majorHAnsi" w:cstheme="majorHAnsi"/>
          <w:i/>
          <w:spacing w:val="-5"/>
          <w:sz w:val="20"/>
          <w:szCs w:val="20"/>
          <w:highlight w:val="lightGray"/>
        </w:rPr>
        <w:t>.</w:t>
      </w:r>
    </w:p>
    <w:p w:rsidR="00674014" w:rsidRDefault="00674014" w:rsidP="003D33FE">
      <w:pPr>
        <w:spacing w:after="0"/>
      </w:pPr>
    </w:p>
    <w:sectPr w:rsidR="00674014" w:rsidSect="009E24DB">
      <w:footerReference w:type="default" r:id="rId18"/>
      <w:headerReference w:type="first" r:id="rId19"/>
      <w:pgSz w:w="11906" w:h="16838"/>
      <w:pgMar w:top="1418" w:right="1134" w:bottom="1418" w:left="1134" w:header="51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289" w:rsidRDefault="00047289" w:rsidP="00C672EA">
      <w:pPr>
        <w:spacing w:after="0" w:line="240" w:lineRule="auto"/>
      </w:pPr>
      <w:r>
        <w:separator/>
      </w:r>
    </w:p>
  </w:endnote>
  <w:endnote w:type="continuationSeparator" w:id="0">
    <w:p w:rsidR="00047289" w:rsidRDefault="00047289" w:rsidP="00C6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014" w:rsidRPr="00D172D9" w:rsidRDefault="00674014" w:rsidP="001C6221">
    <w:pPr>
      <w:pStyle w:val="Piedepgina"/>
      <w:pBdr>
        <w:bottom w:val="single" w:sz="4" w:space="1" w:color="auto"/>
      </w:pBdr>
      <w:jc w:val="right"/>
      <w:rPr>
        <w:rFonts w:cs="Arial"/>
        <w:sz w:val="20"/>
      </w:rPr>
    </w:pPr>
  </w:p>
  <w:p w:rsidR="00674014" w:rsidRPr="00D172D9" w:rsidRDefault="00674014" w:rsidP="001C6221">
    <w:pPr>
      <w:pStyle w:val="Piedepgina"/>
      <w:jc w:val="center"/>
      <w:rPr>
        <w:rFonts w:cs="Arial"/>
        <w:sz w:val="10"/>
      </w:rPr>
    </w:pPr>
    <w:r>
      <w:rPr>
        <w:rFonts w:cs="Arial"/>
        <w:sz w:val="10"/>
      </w:rPr>
      <w:t xml:space="preserve"> </w:t>
    </w:r>
  </w:p>
  <w:p w:rsidR="00674014" w:rsidRPr="007E1872" w:rsidRDefault="00674014" w:rsidP="001C6221">
    <w:pPr>
      <w:pStyle w:val="Piedepgina"/>
      <w:tabs>
        <w:tab w:val="left" w:pos="0"/>
        <w:tab w:val="right" w:pos="9214"/>
      </w:tabs>
      <w:rPr>
        <w:rFonts w:cs="Arial"/>
        <w:sz w:val="18"/>
      </w:rPr>
    </w:pPr>
    <w:r>
      <w:rPr>
        <w:rFonts w:cs="Arial"/>
        <w:sz w:val="16"/>
        <w:szCs w:val="16"/>
      </w:rPr>
      <w:t>Procedimiento de Inicio de Proyectos Informáticos</w:t>
    </w:r>
    <w:r>
      <w:rPr>
        <w:rFonts w:cs="Arial"/>
        <w:sz w:val="18"/>
      </w:rPr>
      <w:t xml:space="preserve">                                                                                                       </w:t>
    </w:r>
    <w:r w:rsidRPr="007E1872">
      <w:rPr>
        <w:rFonts w:cs="Arial"/>
        <w:sz w:val="16"/>
      </w:rPr>
      <w:t xml:space="preserve">Pág. </w:t>
    </w:r>
    <w:r w:rsidR="0056648D" w:rsidRPr="007E1872">
      <w:rPr>
        <w:rFonts w:cs="Arial"/>
        <w:sz w:val="16"/>
      </w:rPr>
      <w:fldChar w:fldCharType="begin"/>
    </w:r>
    <w:r w:rsidRPr="007E1872">
      <w:rPr>
        <w:rFonts w:cs="Arial"/>
        <w:sz w:val="16"/>
      </w:rPr>
      <w:instrText>PAGE</w:instrText>
    </w:r>
    <w:r w:rsidR="0056648D" w:rsidRPr="007E1872">
      <w:rPr>
        <w:rFonts w:cs="Arial"/>
        <w:sz w:val="16"/>
      </w:rPr>
      <w:fldChar w:fldCharType="separate"/>
    </w:r>
    <w:r>
      <w:rPr>
        <w:rFonts w:cs="Arial"/>
        <w:noProof/>
        <w:sz w:val="16"/>
      </w:rPr>
      <w:t>13</w:t>
    </w:r>
    <w:r w:rsidR="0056648D" w:rsidRPr="007E1872">
      <w:rPr>
        <w:rFonts w:cs="Arial"/>
        <w:sz w:val="16"/>
      </w:rPr>
      <w:fldChar w:fldCharType="end"/>
    </w:r>
    <w:r w:rsidRPr="007E1872">
      <w:rPr>
        <w:rFonts w:cs="Arial"/>
        <w:sz w:val="16"/>
      </w:rPr>
      <w:t xml:space="preserve"> de </w:t>
    </w:r>
    <w:r w:rsidR="0056648D" w:rsidRPr="007E1872">
      <w:rPr>
        <w:rFonts w:cs="Arial"/>
        <w:sz w:val="16"/>
      </w:rPr>
      <w:fldChar w:fldCharType="begin"/>
    </w:r>
    <w:r w:rsidRPr="007E1872">
      <w:rPr>
        <w:rFonts w:cs="Arial"/>
        <w:sz w:val="16"/>
      </w:rPr>
      <w:instrText>NUMPAGES</w:instrText>
    </w:r>
    <w:r w:rsidR="0056648D" w:rsidRPr="007E1872">
      <w:rPr>
        <w:rFonts w:cs="Arial"/>
        <w:sz w:val="16"/>
      </w:rPr>
      <w:fldChar w:fldCharType="separate"/>
    </w:r>
    <w:r>
      <w:rPr>
        <w:rFonts w:cs="Arial"/>
        <w:noProof/>
        <w:sz w:val="16"/>
      </w:rPr>
      <w:t>4</w:t>
    </w:r>
    <w:r w:rsidR="0056648D" w:rsidRPr="007E1872">
      <w:rPr>
        <w:rFonts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014" w:rsidRDefault="00674014" w:rsidP="00DF6C5A">
    <w:pPr>
      <w:pStyle w:val="Piedepgina"/>
      <w:jc w:val="center"/>
    </w:pPr>
    <w:r w:rsidRPr="00DF6C5A">
      <w:rPr>
        <w:sz w:val="16"/>
        <w:szCs w:val="16"/>
      </w:rPr>
      <w:t>-</w:t>
    </w:r>
    <w:sdt>
      <w:sdtPr>
        <w:rPr>
          <w:sz w:val="16"/>
          <w:szCs w:val="16"/>
        </w:rPr>
        <w:id w:val="-1369528482"/>
        <w:docPartObj>
          <w:docPartGallery w:val="Page Numbers (Bottom of Page)"/>
          <w:docPartUnique/>
        </w:docPartObj>
      </w:sdtPr>
      <w:sdtEndPr>
        <w:rPr>
          <w:sz w:val="24"/>
          <w:szCs w:val="22"/>
        </w:rPr>
      </w:sdtEndPr>
      <w:sdtContent>
        <w:r w:rsidR="0056648D" w:rsidRPr="00DF6C5A">
          <w:rPr>
            <w:sz w:val="16"/>
            <w:szCs w:val="16"/>
          </w:rPr>
          <w:fldChar w:fldCharType="begin"/>
        </w:r>
        <w:r w:rsidRPr="00DF6C5A">
          <w:rPr>
            <w:sz w:val="16"/>
            <w:szCs w:val="16"/>
          </w:rPr>
          <w:instrText>PAGE   \* MERGEFORMAT</w:instrText>
        </w:r>
        <w:r w:rsidR="0056648D" w:rsidRPr="00DF6C5A">
          <w:rPr>
            <w:sz w:val="16"/>
            <w:szCs w:val="16"/>
          </w:rPr>
          <w:fldChar w:fldCharType="separate"/>
        </w:r>
        <w:r w:rsidR="00DA288A">
          <w:rPr>
            <w:noProof/>
            <w:sz w:val="16"/>
            <w:szCs w:val="16"/>
          </w:rPr>
          <w:t>1</w:t>
        </w:r>
        <w:r w:rsidR="0056648D" w:rsidRPr="00DF6C5A"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>-</w:t>
        </w:r>
      </w:sdtContent>
    </w:sdt>
  </w:p>
  <w:p w:rsidR="00674014" w:rsidRDefault="0067401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014" w:rsidRDefault="00674014">
    <w:pPr>
      <w:pStyle w:val="Piedepgina"/>
    </w:pPr>
  </w:p>
  <w:p w:rsidR="00674014" w:rsidRPr="00EB1DFD" w:rsidRDefault="0056648D" w:rsidP="00EB1DFD">
    <w:pPr>
      <w:pStyle w:val="Piedepgina"/>
      <w:spacing w:before="120"/>
      <w:jc w:val="center"/>
      <w:rPr>
        <w:sz w:val="16"/>
        <w:szCs w:val="16"/>
      </w:rPr>
    </w:pPr>
    <w:r w:rsidRPr="00EB1DFD">
      <w:rPr>
        <w:sz w:val="16"/>
        <w:szCs w:val="16"/>
      </w:rPr>
      <w:fldChar w:fldCharType="begin"/>
    </w:r>
    <w:r w:rsidR="00674014" w:rsidRPr="00EB1DFD">
      <w:rPr>
        <w:sz w:val="16"/>
        <w:szCs w:val="16"/>
      </w:rPr>
      <w:instrText xml:space="preserve"> PAGE  \* ArabicDash  \* MERGEFORMAT </w:instrText>
    </w:r>
    <w:r w:rsidRPr="00EB1DFD">
      <w:rPr>
        <w:sz w:val="16"/>
        <w:szCs w:val="16"/>
      </w:rPr>
      <w:fldChar w:fldCharType="separate"/>
    </w:r>
    <w:r w:rsidR="00DA288A">
      <w:rPr>
        <w:noProof/>
        <w:sz w:val="16"/>
        <w:szCs w:val="16"/>
      </w:rPr>
      <w:t>- 2 -</w:t>
    </w:r>
    <w:r w:rsidRPr="00EB1DF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289" w:rsidRDefault="00047289" w:rsidP="00C672EA">
      <w:pPr>
        <w:spacing w:after="0" w:line="240" w:lineRule="auto"/>
      </w:pPr>
      <w:r>
        <w:separator/>
      </w:r>
    </w:p>
  </w:footnote>
  <w:footnote w:type="continuationSeparator" w:id="0">
    <w:p w:rsidR="00047289" w:rsidRDefault="00047289" w:rsidP="00C6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jc w:val="center"/>
      <w:tblLook w:val="04A0" w:firstRow="1" w:lastRow="0" w:firstColumn="1" w:lastColumn="0" w:noHBand="0" w:noVBand="1"/>
    </w:tblPr>
    <w:tblGrid>
      <w:gridCol w:w="2001"/>
      <w:gridCol w:w="4090"/>
      <w:gridCol w:w="1134"/>
      <w:gridCol w:w="1275"/>
    </w:tblGrid>
    <w:tr w:rsidR="009E24DB" w:rsidTr="00A00D12">
      <w:trPr>
        <w:trHeight w:val="189"/>
        <w:jc w:val="center"/>
      </w:trPr>
      <w:tc>
        <w:tcPr>
          <w:tcW w:w="2001" w:type="dxa"/>
          <w:vMerge w:val="restart"/>
          <w:vAlign w:val="center"/>
        </w:tcPr>
        <w:p w:rsidR="009E24DB" w:rsidRDefault="009E24DB" w:rsidP="009E24DB">
          <w:pPr>
            <w:pStyle w:val="Encabezado"/>
            <w:jc w:val="center"/>
          </w:pPr>
          <w:r w:rsidRPr="00CD79FB">
            <w:rPr>
              <w:noProof/>
              <w:lang w:val="es-PE" w:eastAsia="es-PE"/>
            </w:rPr>
            <w:drawing>
              <wp:inline distT="0" distB="0" distL="0" distR="0" wp14:anchorId="767A42AA" wp14:editId="4B5C69C5">
                <wp:extent cx="1133475" cy="315160"/>
                <wp:effectExtent l="0" t="0" r="0" b="8890"/>
                <wp:docPr id="14" name="Imagen 14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6975" cy="33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0" w:type="dxa"/>
          <w:vMerge w:val="restart"/>
          <w:vAlign w:val="center"/>
        </w:tcPr>
        <w:p w:rsidR="009E24DB" w:rsidRPr="004E17F3" w:rsidRDefault="00D67C10" w:rsidP="00DA288A">
          <w:pPr>
            <w:pStyle w:val="Encabezado"/>
            <w:jc w:val="center"/>
            <w:rPr>
              <w:rFonts w:ascii="Verdana" w:hAnsi="Verdana"/>
              <w:b/>
              <w:smallCaps/>
            </w:rPr>
          </w:pPr>
          <w:r>
            <w:rPr>
              <w:rFonts w:ascii="Verdana" w:hAnsi="Verdana"/>
              <w:b/>
              <w:smallCaps/>
              <w:sz w:val="20"/>
            </w:rPr>
            <w:t>FOR00</w:t>
          </w:r>
          <w:r w:rsidR="00887310">
            <w:rPr>
              <w:rFonts w:ascii="Verdana" w:hAnsi="Verdana"/>
              <w:b/>
              <w:smallCaps/>
              <w:sz w:val="20"/>
            </w:rPr>
            <w:t>3</w:t>
          </w:r>
          <w:r w:rsidR="00DA288A">
            <w:rPr>
              <w:rFonts w:ascii="Verdana" w:hAnsi="Verdana"/>
              <w:b/>
              <w:smallCaps/>
              <w:sz w:val="20"/>
            </w:rPr>
            <w:t xml:space="preserve"> -</w:t>
          </w:r>
          <w:r>
            <w:rPr>
              <w:rFonts w:ascii="Verdana" w:hAnsi="Verdana"/>
              <w:b/>
              <w:smallCaps/>
              <w:sz w:val="20"/>
            </w:rPr>
            <w:t xml:space="preserve"> </w:t>
          </w:r>
          <w:r w:rsidR="00CD407A">
            <w:rPr>
              <w:rFonts w:ascii="Verdana" w:hAnsi="Verdana"/>
              <w:b/>
              <w:smallCaps/>
              <w:sz w:val="20"/>
            </w:rPr>
            <w:t>Plan</w:t>
          </w:r>
          <w:r w:rsidR="004329EF" w:rsidRPr="00360392">
            <w:rPr>
              <w:rFonts w:ascii="Verdana" w:hAnsi="Verdana"/>
              <w:b/>
              <w:smallCaps/>
              <w:sz w:val="20"/>
            </w:rPr>
            <w:t xml:space="preserve"> de </w:t>
          </w:r>
          <w:r w:rsidR="009E24DB" w:rsidRPr="00360392">
            <w:rPr>
              <w:rFonts w:ascii="Verdana" w:hAnsi="Verdana"/>
              <w:b/>
              <w:smallCaps/>
              <w:sz w:val="20"/>
            </w:rPr>
            <w:t xml:space="preserve">Gestión </w:t>
          </w:r>
          <w:r w:rsidR="004329EF" w:rsidRPr="00360392">
            <w:rPr>
              <w:rFonts w:ascii="Verdana" w:hAnsi="Verdana"/>
              <w:b/>
              <w:smallCaps/>
              <w:sz w:val="20"/>
            </w:rPr>
            <w:t xml:space="preserve">Ágil </w:t>
          </w:r>
          <w:r w:rsidR="009E24DB" w:rsidRPr="00360392">
            <w:rPr>
              <w:rFonts w:ascii="Verdana" w:hAnsi="Verdana"/>
              <w:b/>
              <w:smallCaps/>
              <w:sz w:val="20"/>
            </w:rPr>
            <w:t>de Proyectos</w:t>
          </w:r>
          <w:r w:rsidR="004329EF" w:rsidRPr="00360392">
            <w:rPr>
              <w:rFonts w:ascii="Verdana" w:hAnsi="Verdana"/>
              <w:b/>
              <w:smallCaps/>
              <w:sz w:val="20"/>
            </w:rPr>
            <w:t xml:space="preserve"> Informáticos</w:t>
          </w:r>
        </w:p>
      </w:tc>
      <w:tc>
        <w:tcPr>
          <w:tcW w:w="1134" w:type="dxa"/>
          <w:vAlign w:val="center"/>
        </w:tcPr>
        <w:p w:rsidR="009E24DB" w:rsidRPr="00360392" w:rsidRDefault="009E24DB" w:rsidP="009E24DB">
          <w:pPr>
            <w:pStyle w:val="Encabezado"/>
            <w:jc w:val="center"/>
            <w:rPr>
              <w:rFonts w:ascii="Verdana" w:hAnsi="Verdana"/>
              <w:b/>
              <w:i/>
              <w:sz w:val="16"/>
              <w:szCs w:val="16"/>
            </w:rPr>
          </w:pPr>
          <w:r w:rsidRPr="00360392">
            <w:rPr>
              <w:rFonts w:ascii="Verdana" w:hAnsi="Verdana"/>
              <w:b/>
              <w:i/>
              <w:sz w:val="16"/>
              <w:szCs w:val="16"/>
            </w:rPr>
            <w:t>Código:</w:t>
          </w:r>
        </w:p>
      </w:tc>
      <w:tc>
        <w:tcPr>
          <w:tcW w:w="1275" w:type="dxa"/>
          <w:vAlign w:val="center"/>
        </w:tcPr>
        <w:p w:rsidR="009E24DB" w:rsidRPr="00360392" w:rsidRDefault="009E24DB" w:rsidP="009E24DB">
          <w:pPr>
            <w:pStyle w:val="Encabezado"/>
            <w:jc w:val="center"/>
            <w:rPr>
              <w:rFonts w:ascii="Verdana" w:hAnsi="Verdana"/>
              <w:b/>
              <w:i/>
              <w:sz w:val="16"/>
              <w:szCs w:val="16"/>
            </w:rPr>
          </w:pPr>
        </w:p>
      </w:tc>
    </w:tr>
    <w:tr w:rsidR="00397B10" w:rsidTr="00A00D12">
      <w:trPr>
        <w:trHeight w:val="187"/>
        <w:jc w:val="center"/>
      </w:trPr>
      <w:tc>
        <w:tcPr>
          <w:tcW w:w="2001" w:type="dxa"/>
          <w:vMerge/>
          <w:vAlign w:val="center"/>
        </w:tcPr>
        <w:p w:rsidR="00397B10" w:rsidRPr="00CD79FB" w:rsidRDefault="00397B10" w:rsidP="00397B10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:rsidR="00397B10" w:rsidRPr="004E17F3" w:rsidRDefault="00397B10" w:rsidP="00397B10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:rsidR="00397B10" w:rsidRPr="00360392" w:rsidRDefault="00397B10" w:rsidP="00397B10">
          <w:pPr>
            <w:pStyle w:val="Encabezado"/>
            <w:jc w:val="center"/>
            <w:rPr>
              <w:rFonts w:ascii="Verdana" w:hAnsi="Verdana"/>
              <w:b/>
              <w:i/>
              <w:sz w:val="16"/>
              <w:szCs w:val="16"/>
            </w:rPr>
          </w:pPr>
          <w:r w:rsidRPr="00360392">
            <w:rPr>
              <w:rFonts w:ascii="Verdana" w:hAnsi="Verdana"/>
              <w:b/>
              <w:i/>
              <w:sz w:val="16"/>
              <w:szCs w:val="16"/>
            </w:rPr>
            <w:t>Fecha:</w:t>
          </w:r>
        </w:p>
      </w:tc>
      <w:tc>
        <w:tcPr>
          <w:tcW w:w="1275" w:type="dxa"/>
          <w:vAlign w:val="center"/>
        </w:tcPr>
        <w:p w:rsidR="00397B10" w:rsidRPr="00BC336B" w:rsidRDefault="00397B10" w:rsidP="00397B10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DA288A">
            <w:rPr>
              <w:rFonts w:ascii="Verdana" w:hAnsi="Verdana"/>
              <w:noProof/>
              <w:sz w:val="16"/>
            </w:rPr>
            <w:t>19/11/2018</w:t>
          </w:r>
          <w:r>
            <w:rPr>
              <w:rFonts w:ascii="Verdana" w:hAnsi="Verdana"/>
              <w:sz w:val="16"/>
            </w:rPr>
            <w:fldChar w:fldCharType="end"/>
          </w:r>
        </w:p>
      </w:tc>
    </w:tr>
    <w:tr w:rsidR="00397B10" w:rsidTr="00A00D12">
      <w:trPr>
        <w:trHeight w:val="187"/>
        <w:jc w:val="center"/>
      </w:trPr>
      <w:tc>
        <w:tcPr>
          <w:tcW w:w="2001" w:type="dxa"/>
          <w:vMerge/>
          <w:vAlign w:val="center"/>
        </w:tcPr>
        <w:p w:rsidR="00397B10" w:rsidRPr="00CD79FB" w:rsidRDefault="00397B10" w:rsidP="00397B10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:rsidR="00397B10" w:rsidRPr="004E17F3" w:rsidRDefault="00397B10" w:rsidP="00397B10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:rsidR="00397B10" w:rsidRPr="00360392" w:rsidRDefault="00397B10" w:rsidP="00397B10">
          <w:pPr>
            <w:pStyle w:val="Encabezado"/>
            <w:jc w:val="center"/>
            <w:rPr>
              <w:rFonts w:ascii="Verdana" w:hAnsi="Verdana"/>
              <w:b/>
              <w:i/>
              <w:sz w:val="16"/>
              <w:szCs w:val="16"/>
            </w:rPr>
          </w:pPr>
          <w:r w:rsidRPr="00360392">
            <w:rPr>
              <w:rFonts w:ascii="Verdana" w:hAnsi="Verdana"/>
              <w:b/>
              <w:i/>
              <w:sz w:val="16"/>
              <w:szCs w:val="16"/>
            </w:rPr>
            <w:t>Versión</w:t>
          </w:r>
        </w:p>
      </w:tc>
      <w:tc>
        <w:tcPr>
          <w:tcW w:w="1275" w:type="dxa"/>
          <w:vAlign w:val="center"/>
        </w:tcPr>
        <w:p w:rsidR="00397B10" w:rsidRPr="00360392" w:rsidRDefault="00397B10" w:rsidP="00397B10">
          <w:pPr>
            <w:pStyle w:val="Encabezado"/>
            <w:jc w:val="center"/>
            <w:rPr>
              <w:rFonts w:ascii="Verdana" w:hAnsi="Verdana"/>
              <w:i/>
              <w:sz w:val="16"/>
              <w:szCs w:val="16"/>
            </w:rPr>
          </w:pPr>
          <w:r w:rsidRPr="00360392">
            <w:rPr>
              <w:rFonts w:ascii="Verdana" w:hAnsi="Verdana"/>
              <w:i/>
              <w:sz w:val="16"/>
              <w:szCs w:val="16"/>
            </w:rPr>
            <w:t>1</w:t>
          </w:r>
        </w:p>
      </w:tc>
    </w:tr>
    <w:tr w:rsidR="00397B10" w:rsidTr="00A00D12">
      <w:trPr>
        <w:trHeight w:val="187"/>
        <w:jc w:val="center"/>
      </w:trPr>
      <w:tc>
        <w:tcPr>
          <w:tcW w:w="2001" w:type="dxa"/>
          <w:vMerge/>
          <w:vAlign w:val="center"/>
        </w:tcPr>
        <w:p w:rsidR="00397B10" w:rsidRPr="00CD79FB" w:rsidRDefault="00397B10" w:rsidP="00397B10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:rsidR="00397B10" w:rsidRPr="004E17F3" w:rsidRDefault="00397B10" w:rsidP="00397B10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:rsidR="00397B10" w:rsidRPr="00360392" w:rsidRDefault="00397B10" w:rsidP="00397B10">
          <w:pPr>
            <w:pStyle w:val="Encabezado"/>
            <w:jc w:val="center"/>
            <w:rPr>
              <w:rFonts w:ascii="Verdana" w:hAnsi="Verdana"/>
              <w:b/>
              <w:i/>
              <w:sz w:val="16"/>
              <w:szCs w:val="16"/>
            </w:rPr>
          </w:pPr>
          <w:r w:rsidRPr="00360392">
            <w:rPr>
              <w:rFonts w:ascii="Verdana" w:hAnsi="Verdana"/>
              <w:b/>
              <w:i/>
              <w:sz w:val="16"/>
              <w:szCs w:val="16"/>
            </w:rPr>
            <w:t>Página:</w:t>
          </w:r>
        </w:p>
      </w:tc>
      <w:tc>
        <w:tcPr>
          <w:tcW w:w="1275" w:type="dxa"/>
          <w:vAlign w:val="center"/>
        </w:tcPr>
        <w:p w:rsidR="00397B10" w:rsidRPr="00360392" w:rsidRDefault="00397B10" w:rsidP="00397B10">
          <w:pPr>
            <w:pStyle w:val="Encabezado"/>
            <w:jc w:val="center"/>
            <w:rPr>
              <w:rFonts w:ascii="Verdana" w:hAnsi="Verdana"/>
              <w:b/>
              <w:i/>
              <w:sz w:val="16"/>
              <w:szCs w:val="16"/>
            </w:rPr>
          </w:pPr>
          <w:r w:rsidRPr="00360392">
            <w:rPr>
              <w:rFonts w:ascii="Verdana" w:hAnsi="Verdana" w:cs="Arial"/>
              <w:sz w:val="16"/>
              <w:szCs w:val="16"/>
            </w:rPr>
            <w:fldChar w:fldCharType="begin"/>
          </w:r>
          <w:r w:rsidRPr="00360392">
            <w:rPr>
              <w:rFonts w:ascii="Verdana" w:hAnsi="Verdana" w:cs="Arial"/>
              <w:sz w:val="16"/>
              <w:szCs w:val="16"/>
            </w:rPr>
            <w:instrText>PAGE</w:instrText>
          </w:r>
          <w:r w:rsidRPr="00360392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DA288A">
            <w:rPr>
              <w:rFonts w:ascii="Verdana" w:hAnsi="Verdana" w:cs="Arial"/>
              <w:noProof/>
              <w:sz w:val="16"/>
              <w:szCs w:val="16"/>
            </w:rPr>
            <w:t>2</w:t>
          </w:r>
          <w:r w:rsidRPr="00360392">
            <w:rPr>
              <w:rFonts w:ascii="Verdana" w:hAnsi="Verdana" w:cs="Arial"/>
              <w:sz w:val="16"/>
              <w:szCs w:val="16"/>
            </w:rPr>
            <w:fldChar w:fldCharType="end"/>
          </w:r>
          <w:r w:rsidRPr="00360392">
            <w:rPr>
              <w:rFonts w:ascii="Verdana" w:hAnsi="Verdana" w:cs="Arial"/>
              <w:sz w:val="16"/>
              <w:szCs w:val="16"/>
            </w:rPr>
            <w:t>/</w:t>
          </w:r>
          <w:r w:rsidRPr="00360392">
            <w:rPr>
              <w:rFonts w:ascii="Verdana" w:hAnsi="Verdana" w:cs="Arial"/>
              <w:sz w:val="16"/>
              <w:szCs w:val="16"/>
            </w:rPr>
            <w:fldChar w:fldCharType="begin"/>
          </w:r>
          <w:r w:rsidRPr="00360392">
            <w:rPr>
              <w:rFonts w:ascii="Verdana" w:hAnsi="Verdana" w:cs="Arial"/>
              <w:sz w:val="16"/>
              <w:szCs w:val="16"/>
            </w:rPr>
            <w:instrText>NUMPAGES</w:instrText>
          </w:r>
          <w:r w:rsidRPr="00360392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DA288A">
            <w:rPr>
              <w:rFonts w:ascii="Verdana" w:hAnsi="Verdana" w:cs="Arial"/>
              <w:noProof/>
              <w:sz w:val="16"/>
              <w:szCs w:val="16"/>
            </w:rPr>
            <w:t>3</w:t>
          </w:r>
          <w:r w:rsidRPr="00360392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:rsidR="00674014" w:rsidRPr="009E24DB" w:rsidRDefault="00674014" w:rsidP="009E24DB">
    <w:pPr>
      <w:pStyle w:val="Encabezado"/>
      <w:tabs>
        <w:tab w:val="clear" w:pos="4252"/>
        <w:tab w:val="clear" w:pos="8504"/>
      </w:tabs>
      <w:ind w:right="-1"/>
      <w:rPr>
        <w:rFonts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014" w:rsidRDefault="006740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C3087"/>
    <w:multiLevelType w:val="hybridMultilevel"/>
    <w:tmpl w:val="8F3089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22689"/>
    <w:multiLevelType w:val="multilevel"/>
    <w:tmpl w:val="FD60DC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DA451C"/>
    <w:multiLevelType w:val="hybridMultilevel"/>
    <w:tmpl w:val="3020A0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12972"/>
    <w:multiLevelType w:val="hybridMultilevel"/>
    <w:tmpl w:val="4D729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F1897"/>
    <w:multiLevelType w:val="hybridMultilevel"/>
    <w:tmpl w:val="3626D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proofState w:spelling="clean" w:grammar="clean"/>
  <w:attachedTemplate r:id="rId1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1F"/>
    <w:rsid w:val="000069E7"/>
    <w:rsid w:val="00007289"/>
    <w:rsid w:val="0003460E"/>
    <w:rsid w:val="00046308"/>
    <w:rsid w:val="00047289"/>
    <w:rsid w:val="00056452"/>
    <w:rsid w:val="00063661"/>
    <w:rsid w:val="00075242"/>
    <w:rsid w:val="00075EEF"/>
    <w:rsid w:val="000863D2"/>
    <w:rsid w:val="000873B6"/>
    <w:rsid w:val="000A3D52"/>
    <w:rsid w:val="000A49CE"/>
    <w:rsid w:val="000B1BD1"/>
    <w:rsid w:val="000B79B2"/>
    <w:rsid w:val="000C7953"/>
    <w:rsid w:val="000D21A9"/>
    <w:rsid w:val="000E312B"/>
    <w:rsid w:val="000F0092"/>
    <w:rsid w:val="000F3022"/>
    <w:rsid w:val="000F3795"/>
    <w:rsid w:val="000F61F7"/>
    <w:rsid w:val="000F71A8"/>
    <w:rsid w:val="00101B53"/>
    <w:rsid w:val="0011518A"/>
    <w:rsid w:val="00125EFE"/>
    <w:rsid w:val="001303E8"/>
    <w:rsid w:val="0013155F"/>
    <w:rsid w:val="00143465"/>
    <w:rsid w:val="00146941"/>
    <w:rsid w:val="001520CD"/>
    <w:rsid w:val="00154CDC"/>
    <w:rsid w:val="00161BB2"/>
    <w:rsid w:val="00164B4D"/>
    <w:rsid w:val="00170DA9"/>
    <w:rsid w:val="00171EA3"/>
    <w:rsid w:val="001966BE"/>
    <w:rsid w:val="001C28D9"/>
    <w:rsid w:val="001C3F5B"/>
    <w:rsid w:val="001C45EF"/>
    <w:rsid w:val="001C57D8"/>
    <w:rsid w:val="001C6221"/>
    <w:rsid w:val="001D1FB0"/>
    <w:rsid w:val="001D28CC"/>
    <w:rsid w:val="001E06A8"/>
    <w:rsid w:val="001E45AE"/>
    <w:rsid w:val="001F1CBE"/>
    <w:rsid w:val="00201FFC"/>
    <w:rsid w:val="00202DCA"/>
    <w:rsid w:val="00214103"/>
    <w:rsid w:val="00220759"/>
    <w:rsid w:val="00220914"/>
    <w:rsid w:val="00222331"/>
    <w:rsid w:val="00230C02"/>
    <w:rsid w:val="00232E59"/>
    <w:rsid w:val="002354E7"/>
    <w:rsid w:val="00237F40"/>
    <w:rsid w:val="0024561A"/>
    <w:rsid w:val="002502BE"/>
    <w:rsid w:val="002509C8"/>
    <w:rsid w:val="002531B7"/>
    <w:rsid w:val="0025676F"/>
    <w:rsid w:val="002719A8"/>
    <w:rsid w:val="00287B8D"/>
    <w:rsid w:val="002900B7"/>
    <w:rsid w:val="00297106"/>
    <w:rsid w:val="002A0793"/>
    <w:rsid w:val="002A08F7"/>
    <w:rsid w:val="002A26C7"/>
    <w:rsid w:val="002A5860"/>
    <w:rsid w:val="002B435E"/>
    <w:rsid w:val="002C5780"/>
    <w:rsid w:val="002E1226"/>
    <w:rsid w:val="002E1B85"/>
    <w:rsid w:val="002E2609"/>
    <w:rsid w:val="002E2F69"/>
    <w:rsid w:val="002E30E4"/>
    <w:rsid w:val="002E3646"/>
    <w:rsid w:val="002E7E0F"/>
    <w:rsid w:val="002F19F7"/>
    <w:rsid w:val="00311EE4"/>
    <w:rsid w:val="003177C5"/>
    <w:rsid w:val="00317C3E"/>
    <w:rsid w:val="00317EF8"/>
    <w:rsid w:val="0033564F"/>
    <w:rsid w:val="003416B1"/>
    <w:rsid w:val="00347D97"/>
    <w:rsid w:val="00354A0B"/>
    <w:rsid w:val="0036009E"/>
    <w:rsid w:val="00360392"/>
    <w:rsid w:val="0036307B"/>
    <w:rsid w:val="00365306"/>
    <w:rsid w:val="0036685A"/>
    <w:rsid w:val="00376979"/>
    <w:rsid w:val="00377B22"/>
    <w:rsid w:val="0039258E"/>
    <w:rsid w:val="00392BD6"/>
    <w:rsid w:val="00393DDA"/>
    <w:rsid w:val="00397B10"/>
    <w:rsid w:val="003A3F69"/>
    <w:rsid w:val="003A53B9"/>
    <w:rsid w:val="003A63E9"/>
    <w:rsid w:val="003A7B23"/>
    <w:rsid w:val="003B75B0"/>
    <w:rsid w:val="003D33FE"/>
    <w:rsid w:val="003E270E"/>
    <w:rsid w:val="003F29A6"/>
    <w:rsid w:val="003F36B5"/>
    <w:rsid w:val="003F3FC5"/>
    <w:rsid w:val="003F6D03"/>
    <w:rsid w:val="003F746F"/>
    <w:rsid w:val="00411BBF"/>
    <w:rsid w:val="00412034"/>
    <w:rsid w:val="00416CF3"/>
    <w:rsid w:val="004210E9"/>
    <w:rsid w:val="00422D1D"/>
    <w:rsid w:val="004329EF"/>
    <w:rsid w:val="00433C6F"/>
    <w:rsid w:val="0044239C"/>
    <w:rsid w:val="0045167A"/>
    <w:rsid w:val="0045474D"/>
    <w:rsid w:val="0045589C"/>
    <w:rsid w:val="00457530"/>
    <w:rsid w:val="004605D9"/>
    <w:rsid w:val="00461E4B"/>
    <w:rsid w:val="00471D18"/>
    <w:rsid w:val="00483BAE"/>
    <w:rsid w:val="004850B9"/>
    <w:rsid w:val="004907E1"/>
    <w:rsid w:val="00496FC5"/>
    <w:rsid w:val="004A1325"/>
    <w:rsid w:val="004A3173"/>
    <w:rsid w:val="004C1DD8"/>
    <w:rsid w:val="004C672B"/>
    <w:rsid w:val="004D0DB4"/>
    <w:rsid w:val="004D6006"/>
    <w:rsid w:val="004E27AC"/>
    <w:rsid w:val="004E2AC0"/>
    <w:rsid w:val="004E3C8C"/>
    <w:rsid w:val="004F4109"/>
    <w:rsid w:val="005012CF"/>
    <w:rsid w:val="00501A13"/>
    <w:rsid w:val="00515569"/>
    <w:rsid w:val="00515B72"/>
    <w:rsid w:val="00534B31"/>
    <w:rsid w:val="00535F90"/>
    <w:rsid w:val="0053611D"/>
    <w:rsid w:val="00545108"/>
    <w:rsid w:val="00552509"/>
    <w:rsid w:val="00560974"/>
    <w:rsid w:val="00561BC1"/>
    <w:rsid w:val="0056648D"/>
    <w:rsid w:val="005711B8"/>
    <w:rsid w:val="005718EF"/>
    <w:rsid w:val="005745A0"/>
    <w:rsid w:val="005849A3"/>
    <w:rsid w:val="00584DCF"/>
    <w:rsid w:val="005852AD"/>
    <w:rsid w:val="00594FA4"/>
    <w:rsid w:val="00596406"/>
    <w:rsid w:val="005B29B4"/>
    <w:rsid w:val="005D60B0"/>
    <w:rsid w:val="005D7324"/>
    <w:rsid w:val="005E5B67"/>
    <w:rsid w:val="005F32ED"/>
    <w:rsid w:val="0060454F"/>
    <w:rsid w:val="00613055"/>
    <w:rsid w:val="00621203"/>
    <w:rsid w:val="00636215"/>
    <w:rsid w:val="006373D7"/>
    <w:rsid w:val="00643B36"/>
    <w:rsid w:val="00645457"/>
    <w:rsid w:val="00647D16"/>
    <w:rsid w:val="00657072"/>
    <w:rsid w:val="006607D1"/>
    <w:rsid w:val="0066293A"/>
    <w:rsid w:val="006645C9"/>
    <w:rsid w:val="00667FF8"/>
    <w:rsid w:val="00674014"/>
    <w:rsid w:val="00675DB5"/>
    <w:rsid w:val="006847D9"/>
    <w:rsid w:val="00685E0A"/>
    <w:rsid w:val="00691497"/>
    <w:rsid w:val="006966CC"/>
    <w:rsid w:val="006A5A24"/>
    <w:rsid w:val="006B5381"/>
    <w:rsid w:val="006B7F9C"/>
    <w:rsid w:val="006C2F06"/>
    <w:rsid w:val="006C3325"/>
    <w:rsid w:val="006C33FC"/>
    <w:rsid w:val="006D5C83"/>
    <w:rsid w:val="006D64D0"/>
    <w:rsid w:val="006F07A5"/>
    <w:rsid w:val="00710275"/>
    <w:rsid w:val="00715BEB"/>
    <w:rsid w:val="007162FD"/>
    <w:rsid w:val="0071741B"/>
    <w:rsid w:val="0072118B"/>
    <w:rsid w:val="00722F29"/>
    <w:rsid w:val="00746A71"/>
    <w:rsid w:val="00747193"/>
    <w:rsid w:val="00747AE3"/>
    <w:rsid w:val="00751B66"/>
    <w:rsid w:val="00761E7A"/>
    <w:rsid w:val="00762683"/>
    <w:rsid w:val="0077166F"/>
    <w:rsid w:val="00771A13"/>
    <w:rsid w:val="00785174"/>
    <w:rsid w:val="0078695C"/>
    <w:rsid w:val="00786F2B"/>
    <w:rsid w:val="00791CA8"/>
    <w:rsid w:val="00796AE9"/>
    <w:rsid w:val="007A34A0"/>
    <w:rsid w:val="007A4881"/>
    <w:rsid w:val="007A5E94"/>
    <w:rsid w:val="007C4867"/>
    <w:rsid w:val="007D58DA"/>
    <w:rsid w:val="007D7363"/>
    <w:rsid w:val="007E3ADC"/>
    <w:rsid w:val="00802FF0"/>
    <w:rsid w:val="00805A6B"/>
    <w:rsid w:val="00806DD3"/>
    <w:rsid w:val="00814E87"/>
    <w:rsid w:val="00830D95"/>
    <w:rsid w:val="00836B60"/>
    <w:rsid w:val="00841593"/>
    <w:rsid w:val="00847260"/>
    <w:rsid w:val="00855748"/>
    <w:rsid w:val="0086384C"/>
    <w:rsid w:val="008652E5"/>
    <w:rsid w:val="00866815"/>
    <w:rsid w:val="00866BFE"/>
    <w:rsid w:val="00870466"/>
    <w:rsid w:val="008710FA"/>
    <w:rsid w:val="0087570B"/>
    <w:rsid w:val="00883861"/>
    <w:rsid w:val="00887310"/>
    <w:rsid w:val="0089014C"/>
    <w:rsid w:val="008958AD"/>
    <w:rsid w:val="0089688D"/>
    <w:rsid w:val="008A09B2"/>
    <w:rsid w:val="008A0EBA"/>
    <w:rsid w:val="008A478D"/>
    <w:rsid w:val="008A60DF"/>
    <w:rsid w:val="008A6E72"/>
    <w:rsid w:val="008B0796"/>
    <w:rsid w:val="008B48BF"/>
    <w:rsid w:val="008D68A3"/>
    <w:rsid w:val="00906D8A"/>
    <w:rsid w:val="009130F7"/>
    <w:rsid w:val="00913111"/>
    <w:rsid w:val="00920EC5"/>
    <w:rsid w:val="00922541"/>
    <w:rsid w:val="00926CA7"/>
    <w:rsid w:val="00933983"/>
    <w:rsid w:val="009442BB"/>
    <w:rsid w:val="00952262"/>
    <w:rsid w:val="009527F8"/>
    <w:rsid w:val="00964896"/>
    <w:rsid w:val="00966D4D"/>
    <w:rsid w:val="0097194D"/>
    <w:rsid w:val="00973A7B"/>
    <w:rsid w:val="009A4C59"/>
    <w:rsid w:val="009A61EE"/>
    <w:rsid w:val="009B62AB"/>
    <w:rsid w:val="009C2A25"/>
    <w:rsid w:val="009E24DB"/>
    <w:rsid w:val="009E7805"/>
    <w:rsid w:val="009F1D4D"/>
    <w:rsid w:val="009F68E1"/>
    <w:rsid w:val="00A00029"/>
    <w:rsid w:val="00A00D12"/>
    <w:rsid w:val="00A03DAE"/>
    <w:rsid w:val="00A069C3"/>
    <w:rsid w:val="00A116A5"/>
    <w:rsid w:val="00A131AB"/>
    <w:rsid w:val="00A139BE"/>
    <w:rsid w:val="00A2199A"/>
    <w:rsid w:val="00A414D4"/>
    <w:rsid w:val="00A44956"/>
    <w:rsid w:val="00A566DC"/>
    <w:rsid w:val="00A6611F"/>
    <w:rsid w:val="00A67C9A"/>
    <w:rsid w:val="00A70C8A"/>
    <w:rsid w:val="00A84D38"/>
    <w:rsid w:val="00A84EE2"/>
    <w:rsid w:val="00A8574B"/>
    <w:rsid w:val="00A943AD"/>
    <w:rsid w:val="00A95062"/>
    <w:rsid w:val="00AA259E"/>
    <w:rsid w:val="00AC413F"/>
    <w:rsid w:val="00AD12F2"/>
    <w:rsid w:val="00AD2FD1"/>
    <w:rsid w:val="00AE504F"/>
    <w:rsid w:val="00AE7356"/>
    <w:rsid w:val="00AE7D42"/>
    <w:rsid w:val="00B17CAE"/>
    <w:rsid w:val="00B203C9"/>
    <w:rsid w:val="00B235CF"/>
    <w:rsid w:val="00B25C14"/>
    <w:rsid w:val="00B41A75"/>
    <w:rsid w:val="00B51181"/>
    <w:rsid w:val="00B60293"/>
    <w:rsid w:val="00B723A2"/>
    <w:rsid w:val="00B76476"/>
    <w:rsid w:val="00B83540"/>
    <w:rsid w:val="00B876F3"/>
    <w:rsid w:val="00B87EEC"/>
    <w:rsid w:val="00BA2E87"/>
    <w:rsid w:val="00BA5ED7"/>
    <w:rsid w:val="00BC7A15"/>
    <w:rsid w:val="00BD41C1"/>
    <w:rsid w:val="00BE55DA"/>
    <w:rsid w:val="00C128CB"/>
    <w:rsid w:val="00C26D2C"/>
    <w:rsid w:val="00C32A3E"/>
    <w:rsid w:val="00C37335"/>
    <w:rsid w:val="00C37562"/>
    <w:rsid w:val="00C40FE2"/>
    <w:rsid w:val="00C465C4"/>
    <w:rsid w:val="00C51517"/>
    <w:rsid w:val="00C54DDC"/>
    <w:rsid w:val="00C61172"/>
    <w:rsid w:val="00C66C96"/>
    <w:rsid w:val="00C672EA"/>
    <w:rsid w:val="00C808AD"/>
    <w:rsid w:val="00C81B36"/>
    <w:rsid w:val="00C82667"/>
    <w:rsid w:val="00C868B5"/>
    <w:rsid w:val="00C9099E"/>
    <w:rsid w:val="00CA50F4"/>
    <w:rsid w:val="00CA521B"/>
    <w:rsid w:val="00CA5CB2"/>
    <w:rsid w:val="00CC4FDD"/>
    <w:rsid w:val="00CD1D8B"/>
    <w:rsid w:val="00CD407A"/>
    <w:rsid w:val="00CE0343"/>
    <w:rsid w:val="00CE12B7"/>
    <w:rsid w:val="00CE47F2"/>
    <w:rsid w:val="00CF0615"/>
    <w:rsid w:val="00CF5593"/>
    <w:rsid w:val="00CF7ADB"/>
    <w:rsid w:val="00D14952"/>
    <w:rsid w:val="00D21ABB"/>
    <w:rsid w:val="00D2452D"/>
    <w:rsid w:val="00D27A14"/>
    <w:rsid w:val="00D27A1A"/>
    <w:rsid w:val="00D34806"/>
    <w:rsid w:val="00D35660"/>
    <w:rsid w:val="00D35B10"/>
    <w:rsid w:val="00D43BF1"/>
    <w:rsid w:val="00D43E44"/>
    <w:rsid w:val="00D44EF5"/>
    <w:rsid w:val="00D567BE"/>
    <w:rsid w:val="00D63AB3"/>
    <w:rsid w:val="00D653E2"/>
    <w:rsid w:val="00D67C10"/>
    <w:rsid w:val="00D874AC"/>
    <w:rsid w:val="00D924C1"/>
    <w:rsid w:val="00D9491E"/>
    <w:rsid w:val="00DA288A"/>
    <w:rsid w:val="00DA4CA5"/>
    <w:rsid w:val="00DA6C53"/>
    <w:rsid w:val="00DC1698"/>
    <w:rsid w:val="00DC3A66"/>
    <w:rsid w:val="00DC6AFD"/>
    <w:rsid w:val="00DD2603"/>
    <w:rsid w:val="00DE147C"/>
    <w:rsid w:val="00DF1914"/>
    <w:rsid w:val="00DF484E"/>
    <w:rsid w:val="00DF6C5A"/>
    <w:rsid w:val="00E0181F"/>
    <w:rsid w:val="00E01FE6"/>
    <w:rsid w:val="00E02CE0"/>
    <w:rsid w:val="00E05954"/>
    <w:rsid w:val="00E110EC"/>
    <w:rsid w:val="00E11D9E"/>
    <w:rsid w:val="00E12476"/>
    <w:rsid w:val="00E1339C"/>
    <w:rsid w:val="00E23EEE"/>
    <w:rsid w:val="00E23FDA"/>
    <w:rsid w:val="00E240D7"/>
    <w:rsid w:val="00E34140"/>
    <w:rsid w:val="00E34380"/>
    <w:rsid w:val="00E42713"/>
    <w:rsid w:val="00E4559A"/>
    <w:rsid w:val="00E45769"/>
    <w:rsid w:val="00E50F50"/>
    <w:rsid w:val="00E51B13"/>
    <w:rsid w:val="00E51FE1"/>
    <w:rsid w:val="00E57AB6"/>
    <w:rsid w:val="00E66A3E"/>
    <w:rsid w:val="00E715CB"/>
    <w:rsid w:val="00E77F1F"/>
    <w:rsid w:val="00E84136"/>
    <w:rsid w:val="00E95077"/>
    <w:rsid w:val="00E955F7"/>
    <w:rsid w:val="00E960D9"/>
    <w:rsid w:val="00EA3F9E"/>
    <w:rsid w:val="00EA7F1F"/>
    <w:rsid w:val="00EB1DFD"/>
    <w:rsid w:val="00EB564F"/>
    <w:rsid w:val="00EC62EC"/>
    <w:rsid w:val="00EE02A2"/>
    <w:rsid w:val="00EE30A2"/>
    <w:rsid w:val="00EF5A9C"/>
    <w:rsid w:val="00F33308"/>
    <w:rsid w:val="00F3693E"/>
    <w:rsid w:val="00F37DB3"/>
    <w:rsid w:val="00F4304B"/>
    <w:rsid w:val="00F46835"/>
    <w:rsid w:val="00F4744C"/>
    <w:rsid w:val="00F5283B"/>
    <w:rsid w:val="00F6049F"/>
    <w:rsid w:val="00F660D4"/>
    <w:rsid w:val="00F75163"/>
    <w:rsid w:val="00F7652C"/>
    <w:rsid w:val="00F8554D"/>
    <w:rsid w:val="00F86F02"/>
    <w:rsid w:val="00F87AE3"/>
    <w:rsid w:val="00F9015C"/>
    <w:rsid w:val="00F941D1"/>
    <w:rsid w:val="00F94DAF"/>
    <w:rsid w:val="00F97C4A"/>
    <w:rsid w:val="00FA2F5B"/>
    <w:rsid w:val="00FB1E6E"/>
    <w:rsid w:val="00FC1EC6"/>
    <w:rsid w:val="00FD1B89"/>
    <w:rsid w:val="00FF132A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02ECE3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667"/>
    <w:pPr>
      <w:jc w:val="both"/>
    </w:pPr>
    <w:rPr>
      <w:rFonts w:ascii="Arial" w:hAnsi="Arial"/>
      <w:sz w:val="24"/>
    </w:rPr>
  </w:style>
  <w:style w:type="paragraph" w:styleId="Ttulo1">
    <w:name w:val="heading 1"/>
    <w:basedOn w:val="Ttulo2"/>
    <w:next w:val="Normal"/>
    <w:link w:val="Ttulo1Car"/>
    <w:uiPriority w:val="9"/>
    <w:qFormat/>
    <w:rsid w:val="00796AE9"/>
    <w:pPr>
      <w:numPr>
        <w:ilvl w:val="0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FE6"/>
    <w:pPr>
      <w:keepNext/>
      <w:keepLines/>
      <w:numPr>
        <w:ilvl w:val="1"/>
        <w:numId w:val="1"/>
      </w:numPr>
      <w:spacing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5660"/>
    <w:pPr>
      <w:numPr>
        <w:ilvl w:val="2"/>
        <w:numId w:val="1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5660"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35660"/>
    <w:pPr>
      <w:numPr>
        <w:ilvl w:val="4"/>
        <w:numId w:val="1"/>
      </w:numPr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3566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  <w:i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22F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F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F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rsid w:val="00C672EA"/>
  </w:style>
  <w:style w:type="paragraph" w:styleId="Piedepgina">
    <w:name w:val="footer"/>
    <w:basedOn w:val="Normal"/>
    <w:link w:val="PiedepginaCar"/>
    <w:uiPriority w:val="99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2EA"/>
  </w:style>
  <w:style w:type="character" w:customStyle="1" w:styleId="Ttulo1Car">
    <w:name w:val="Título 1 Car"/>
    <w:basedOn w:val="Fuentedeprrafopredeter"/>
    <w:link w:val="Ttulo1"/>
    <w:uiPriority w:val="9"/>
    <w:rsid w:val="00796AE9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AC413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1FE6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Sinespaciado">
    <w:name w:val="No Spacing"/>
    <w:uiPriority w:val="1"/>
    <w:qFormat/>
    <w:rsid w:val="00C465C4"/>
    <w:pPr>
      <w:spacing w:after="0" w:line="240" w:lineRule="auto"/>
    </w:pPr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A4C5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F1CBE"/>
    <w:pPr>
      <w:tabs>
        <w:tab w:val="left" w:pos="440"/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9A4C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C5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35660"/>
    <w:rPr>
      <w:rFonts w:ascii="Arial" w:hAnsi="Arial"/>
      <w:b/>
      <w:sz w:val="24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AD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F7AD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748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748"/>
    <w:rPr>
      <w:rFonts w:ascii="Arial" w:hAnsi="Arial"/>
      <w:b/>
      <w:bCs/>
      <w:i/>
      <w:iCs/>
      <w:sz w:val="24"/>
    </w:rPr>
  </w:style>
  <w:style w:type="character" w:styleId="nfasisintenso">
    <w:name w:val="Intense Emphasis"/>
    <w:basedOn w:val="Fuentedeprrafopredeter"/>
    <w:uiPriority w:val="21"/>
    <w:qFormat/>
    <w:rsid w:val="00CF7ADB"/>
    <w:rPr>
      <w:b/>
      <w:bCs/>
      <w:i/>
      <w:iCs/>
      <w:color w:val="auto"/>
    </w:rPr>
  </w:style>
  <w:style w:type="character" w:customStyle="1" w:styleId="Ttulo4Car">
    <w:name w:val="Título 4 Car"/>
    <w:basedOn w:val="Fuentedeprrafopredeter"/>
    <w:link w:val="Ttulo4"/>
    <w:uiPriority w:val="9"/>
    <w:rsid w:val="00D35660"/>
    <w:rPr>
      <w:rFonts w:ascii="Arial" w:hAnsi="Arial"/>
      <w:b/>
      <w:sz w:val="24"/>
    </w:rPr>
  </w:style>
  <w:style w:type="paragraph" w:styleId="Ttulo">
    <w:name w:val="Title"/>
    <w:aliases w:val="Títular"/>
    <w:basedOn w:val="Normal"/>
    <w:next w:val="Normal"/>
    <w:link w:val="TtuloCar"/>
    <w:uiPriority w:val="10"/>
    <w:rsid w:val="008557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ar Car"/>
    <w:basedOn w:val="Fuentedeprrafopredeter"/>
    <w:link w:val="Ttulo"/>
    <w:uiPriority w:val="10"/>
    <w:rsid w:val="008557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DC2">
    <w:name w:val="toc 2"/>
    <w:basedOn w:val="Normal"/>
    <w:next w:val="Normal"/>
    <w:autoRedefine/>
    <w:uiPriority w:val="39"/>
    <w:unhideWhenUsed/>
    <w:rsid w:val="0085574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B29B4"/>
    <w:pPr>
      <w:spacing w:after="100"/>
      <w:ind w:left="480"/>
    </w:pPr>
  </w:style>
  <w:style w:type="character" w:customStyle="1" w:styleId="Ttulo5Car">
    <w:name w:val="Título 5 Car"/>
    <w:basedOn w:val="Fuentedeprrafopredeter"/>
    <w:link w:val="Ttulo5"/>
    <w:uiPriority w:val="9"/>
    <w:rsid w:val="00D35660"/>
    <w:rPr>
      <w:rFonts w:ascii="Arial" w:hAnsi="Arial"/>
      <w:b/>
      <w:sz w:val="24"/>
    </w:rPr>
  </w:style>
  <w:style w:type="paragraph" w:customStyle="1" w:styleId="Default">
    <w:name w:val="Default"/>
    <w:rsid w:val="00B60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960D9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rsid w:val="00D35660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722F2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F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F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39"/>
    <w:rsid w:val="00EE3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a">
    <w:name w:val="Tabla"/>
    <w:basedOn w:val="Normal"/>
    <w:link w:val="TablaCar"/>
    <w:qFormat/>
    <w:rsid w:val="00EF5A9C"/>
    <w:pPr>
      <w:spacing w:before="60" w:after="60" w:line="240" w:lineRule="auto"/>
    </w:pPr>
    <w:rPr>
      <w:rFonts w:asciiTheme="majorHAnsi" w:eastAsia="Times New Roman" w:hAnsiTheme="majorHAnsi" w:cstheme="majorHAnsi"/>
      <w:color w:val="000000"/>
      <w:sz w:val="20"/>
      <w:szCs w:val="20"/>
      <w:lang w:eastAsia="es-ES"/>
    </w:rPr>
  </w:style>
  <w:style w:type="paragraph" w:customStyle="1" w:styleId="ComentarioTabla">
    <w:name w:val="Comentario Tabla"/>
    <w:basedOn w:val="Tabla"/>
    <w:link w:val="ComentarioTablaCar"/>
    <w:qFormat/>
    <w:rsid w:val="00EF5A9C"/>
    <w:rPr>
      <w:sz w:val="14"/>
      <w:szCs w:val="14"/>
    </w:rPr>
  </w:style>
  <w:style w:type="character" w:customStyle="1" w:styleId="TablaCar">
    <w:name w:val="Tabla Car"/>
    <w:basedOn w:val="Fuentedeprrafopredeter"/>
    <w:link w:val="Tabla"/>
    <w:rsid w:val="00EF5A9C"/>
    <w:rPr>
      <w:rFonts w:asciiTheme="majorHAnsi" w:eastAsia="Times New Roman" w:hAnsiTheme="majorHAnsi" w:cstheme="majorHAnsi"/>
      <w:color w:val="000000"/>
      <w:sz w:val="20"/>
      <w:szCs w:val="20"/>
      <w:lang w:eastAsia="es-ES"/>
    </w:rPr>
  </w:style>
  <w:style w:type="paragraph" w:customStyle="1" w:styleId="Cenefa">
    <w:name w:val="Cenefa"/>
    <w:basedOn w:val="Tabla"/>
    <w:link w:val="CenefaCar"/>
    <w:qFormat/>
    <w:rsid w:val="00EE30A2"/>
    <w:pPr>
      <w:spacing w:before="0" w:after="0"/>
    </w:pPr>
    <w:rPr>
      <w:sz w:val="8"/>
      <w:szCs w:val="8"/>
    </w:rPr>
  </w:style>
  <w:style w:type="character" w:customStyle="1" w:styleId="ComentarioTablaCar">
    <w:name w:val="Comentario Tabla Car"/>
    <w:basedOn w:val="TablaCar"/>
    <w:link w:val="ComentarioTabla"/>
    <w:rsid w:val="00EF5A9C"/>
    <w:rPr>
      <w:rFonts w:asciiTheme="majorHAnsi" w:eastAsia="Times New Roman" w:hAnsiTheme="majorHAnsi" w:cstheme="majorHAnsi"/>
      <w:color w:val="000000"/>
      <w:sz w:val="14"/>
      <w:szCs w:val="14"/>
      <w:lang w:eastAsia="es-ES"/>
    </w:rPr>
  </w:style>
  <w:style w:type="character" w:customStyle="1" w:styleId="CenefaCar">
    <w:name w:val="Cenefa Car"/>
    <w:basedOn w:val="TablaCar"/>
    <w:link w:val="Cenefa"/>
    <w:rsid w:val="00EE30A2"/>
    <w:rPr>
      <w:rFonts w:ascii="Arial" w:eastAsia="Times New Roman" w:hAnsi="Arial" w:cs="Verdana"/>
      <w:color w:val="000000"/>
      <w:sz w:val="8"/>
      <w:szCs w:val="8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643B3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43B36"/>
    <w:rPr>
      <w:rFonts w:ascii="Arial" w:hAnsi="Arial"/>
      <w:i/>
      <w:iCs/>
      <w:color w:val="000000" w:themeColor="text1"/>
      <w:sz w:val="24"/>
    </w:rPr>
  </w:style>
  <w:style w:type="paragraph" w:styleId="Textoindependiente">
    <w:name w:val="Body Text"/>
    <w:basedOn w:val="Normal"/>
    <w:link w:val="TextoindependienteCar"/>
    <w:rsid w:val="003A53B9"/>
    <w:pPr>
      <w:spacing w:after="0" w:line="240" w:lineRule="auto"/>
    </w:pPr>
    <w:rPr>
      <w:rFonts w:eastAsia="Times New Roman" w:cs="Arial"/>
      <w:sz w:val="22"/>
      <w:szCs w:val="24"/>
      <w:lang w:val="es-P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A53B9"/>
    <w:rPr>
      <w:rFonts w:ascii="Arial" w:eastAsia="Times New Roman" w:hAnsi="Arial" w:cs="Arial"/>
      <w:szCs w:val="24"/>
      <w:lang w:val="es-PE" w:eastAsia="es-ES"/>
    </w:rPr>
  </w:style>
  <w:style w:type="paragraph" w:styleId="Sangra2detindependiente">
    <w:name w:val="Body Text Indent 2"/>
    <w:basedOn w:val="Normal"/>
    <w:link w:val="Sangra2detindependienteCar"/>
    <w:rsid w:val="003A53B9"/>
    <w:pPr>
      <w:spacing w:after="0" w:line="240" w:lineRule="auto"/>
      <w:ind w:left="708"/>
    </w:pPr>
    <w:rPr>
      <w:rFonts w:eastAsia="Times New Roman" w:cs="Arial"/>
      <w:sz w:val="22"/>
      <w:szCs w:val="24"/>
      <w:lang w:val="es-PE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A53B9"/>
    <w:rPr>
      <w:rFonts w:ascii="Arial" w:eastAsia="Times New Roman" w:hAnsi="Arial" w:cs="Arial"/>
      <w:szCs w:val="24"/>
      <w:lang w:val="es-PE" w:eastAsia="es-ES"/>
    </w:rPr>
  </w:style>
  <w:style w:type="paragraph" w:customStyle="1" w:styleId="Table-Title">
    <w:name w:val="Table-Title"/>
    <w:basedOn w:val="Normal"/>
    <w:rsid w:val="0033564F"/>
    <w:pPr>
      <w:suppressAutoHyphens/>
      <w:spacing w:after="20" w:line="200" w:lineRule="exact"/>
      <w:jc w:val="left"/>
    </w:pPr>
    <w:rPr>
      <w:rFonts w:eastAsia="Times New Roman" w:cs="Times New Roman"/>
      <w:b/>
      <w:sz w:val="16"/>
      <w:szCs w:val="20"/>
      <w:lang w:val="en-US"/>
    </w:rPr>
  </w:style>
  <w:style w:type="paragraph" w:customStyle="1" w:styleId="Table-Normal">
    <w:name w:val="Table-Normal"/>
    <w:basedOn w:val="Normal"/>
    <w:rsid w:val="0033564F"/>
    <w:pPr>
      <w:suppressAutoHyphens/>
      <w:spacing w:before="20" w:after="20" w:line="200" w:lineRule="exact"/>
      <w:ind w:right="28"/>
      <w:jc w:val="left"/>
    </w:pPr>
    <w:rPr>
      <w:rFonts w:eastAsia="Times New Roman" w:cs="Times New Roman"/>
      <w:sz w:val="16"/>
      <w:szCs w:val="20"/>
      <w:lang w:val="en-US"/>
    </w:rPr>
  </w:style>
  <w:style w:type="paragraph" w:customStyle="1" w:styleId="Table-Text">
    <w:name w:val="Table - Text"/>
    <w:basedOn w:val="Normal"/>
    <w:rsid w:val="000D21A9"/>
    <w:pPr>
      <w:widowControl w:val="0"/>
      <w:autoSpaceDE w:val="0"/>
      <w:autoSpaceDN w:val="0"/>
      <w:adjustRightInd w:val="0"/>
      <w:spacing w:before="60" w:after="60" w:line="240" w:lineRule="auto"/>
    </w:pPr>
    <w:rPr>
      <w:rFonts w:eastAsia="Times New Roman" w:cs="Arial"/>
      <w:sz w:val="20"/>
      <w:szCs w:val="20"/>
      <w:lang w:val="en-US" w:eastAsia="es-ES"/>
    </w:rPr>
  </w:style>
  <w:style w:type="paragraph" w:customStyle="1" w:styleId="SeccionTitulo">
    <w:name w:val="SeccionTitulo"/>
    <w:basedOn w:val="Normal"/>
    <w:rsid w:val="000D21A9"/>
    <w:pPr>
      <w:spacing w:after="0" w:line="240" w:lineRule="auto"/>
      <w:ind w:left="567" w:hanging="567"/>
    </w:pPr>
    <w:rPr>
      <w:rFonts w:eastAsia="MS Mincho" w:cs="Times New Roman"/>
      <w:b/>
      <w:sz w:val="22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8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cid:image001.png@01D06232.515583B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014%20-%20JVC\Proyectos\PMO%20SUNAT\ENTREGABLES\Plantillas%20-%20Versi&#243;n%201\Paquete2\SUNAT.Plan%20Gestion%20de%20Proyecto%20Inform&#225;tico.%5bNombreProyectoInformatico%5d_v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2016-07-01T00:00:00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B36CCD-ECEC-4713-B3AC-BBAFC3437F49}"/>
</file>

<file path=customXml/itemProps3.xml><?xml version="1.0" encoding="utf-8"?>
<ds:datastoreItem xmlns:ds="http://schemas.openxmlformats.org/officeDocument/2006/customXml" ds:itemID="{6624D277-B8DC-4FAF-89DA-C88924B65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48F5BC-DCCB-4BE4-8E2C-B9BFD880FFB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DF5103F-2469-4BB0-9B84-B8E054D01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SUNAT.Plan Gestion de Proyecto Informático.[NombreProyectoInformatico]_v2</Template>
  <TotalTime>0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[Identificador de proyecto][Nombre del Proyecto]</vt:lpstr>
    </vt:vector>
  </TitlesOfParts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[Identificador de proyecto][Nombre del Proyecto]</dc:title>
  <dc:subject/>
  <dc:creator/>
  <cp:keywords/>
  <dc:description/>
  <cp:lastModifiedBy/>
  <cp:revision>1</cp:revision>
  <dcterms:created xsi:type="dcterms:W3CDTF">2018-10-05T23:23:00Z</dcterms:created>
  <dcterms:modified xsi:type="dcterms:W3CDTF">2018-11-19T21:36:00Z</dcterms:modified>
  <cp:category>Categoría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