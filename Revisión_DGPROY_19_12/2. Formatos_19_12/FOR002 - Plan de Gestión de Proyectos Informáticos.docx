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3B9" w:rsidRPr="007905E8" w:rsidRDefault="002719A8" w:rsidP="003A53B9">
      <w:pPr>
        <w:pStyle w:val="Textoindependiente"/>
        <w:jc w:val="center"/>
        <w:rPr>
          <w:sz w:val="20"/>
          <w:u w:val="single"/>
        </w:rPr>
        <w:sectPr w:rsidR="003A53B9" w:rsidRPr="007905E8" w:rsidSect="003A53B9">
          <w:headerReference w:type="default" r:id="rId12"/>
          <w:footerReference w:type="default" r:id="rId13"/>
          <w:footerReference w:type="first" r:id="rId14"/>
          <w:pgSz w:w="11907" w:h="16840" w:code="9"/>
          <w:pgMar w:top="1418" w:right="1418" w:bottom="1418" w:left="1418" w:header="709" w:footer="737" w:gutter="0"/>
          <w:cols w:space="708"/>
          <w:titlePg/>
          <w:docGrid w:linePitch="360"/>
        </w:sectPr>
      </w:pPr>
      <w:r>
        <w:rPr>
          <w:noProof/>
          <w:sz w:val="20"/>
          <w:u w:val="single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1648460</wp:posOffset>
                </wp:positionH>
                <wp:positionV relativeFrom="paragraph">
                  <wp:posOffset>2172970</wp:posOffset>
                </wp:positionV>
                <wp:extent cx="4023360" cy="1717675"/>
                <wp:effectExtent l="19050" t="19050" r="15240" b="15875"/>
                <wp:wrapNone/>
                <wp:docPr id="11" name="Rectángulo redondead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3360" cy="1717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D1640" w:rsidRDefault="00AD5BD6" w:rsidP="00922541">
                            <w:pPr>
                              <w:pStyle w:val="Sangra2detindependiente"/>
                              <w:ind w:left="0" w:right="9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>FOR002</w:t>
                            </w:r>
                            <w:r w:rsidR="003D1640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- </w:t>
                            </w:r>
                            <w:r w:rsidR="0061241B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>PLAN</w:t>
                            </w:r>
                            <w:r w:rsidR="002719A8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DE GESTIÓN DE PROYECTO</w:t>
                            </w:r>
                            <w:r w:rsidR="00E3787D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>S</w:t>
                            </w:r>
                            <w:r w:rsidR="002719A8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74014" w:rsidRPr="00920339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>INFORMÁTICO</w:t>
                            </w:r>
                            <w:r w:rsidR="00E3787D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>S</w:t>
                            </w:r>
                            <w:r w:rsidR="00674014" w:rsidRPr="00DE4673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674014" w:rsidRPr="00BA56FC" w:rsidRDefault="00674014" w:rsidP="003A53B9">
                            <w:pPr>
                              <w:pStyle w:val="Sangra2detindependiente"/>
                              <w:ind w:left="0" w:right="9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mallCaps/>
                                <w:sz w:val="32"/>
                                <w:szCs w:val="32"/>
                              </w:rPr>
                            </w:pPr>
                            <w:r w:rsidRPr="00DE4673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>[</w:t>
                            </w:r>
                            <w:r w:rsidRPr="00920339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32"/>
                              </w:rPr>
                              <w:t>NOMBRE</w:t>
                            </w:r>
                            <w:r w:rsidR="003D1640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32"/>
                              </w:rPr>
                              <w:t xml:space="preserve"> DEL </w:t>
                            </w:r>
                            <w:r w:rsidRPr="00920339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32"/>
                              </w:rPr>
                              <w:t>PROYECTO</w:t>
                            </w:r>
                            <w:r w:rsidRPr="00DE4673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11" o:spid="_x0000_s1026" style="position:absolute;left:0;text-align:left;margin-left:129.8pt;margin-top:171.1pt;width:316.8pt;height:1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" strokeweight="2.25pt">
                <v:shadow offset="6pt,6pt"/>
                <v:textbox>
                  <w:txbxContent>
                    <w:p w:rsidR="003D1640" w:rsidRDefault="00AD5BD6" w:rsidP="00922541">
                      <w:pPr>
                        <w:pStyle w:val="Sangra2detindependiente"/>
                        <w:ind w:left="0" w:right="9"/>
                        <w:jc w:val="center"/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>FOR002</w:t>
                      </w:r>
                      <w:r w:rsidR="003D1640"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 xml:space="preserve"> - </w:t>
                      </w:r>
                      <w:r w:rsidR="0061241B"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>PLAN</w:t>
                      </w:r>
                      <w:r w:rsidR="002719A8"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 xml:space="preserve"> DE GESTIÓN DE PROYECTO</w:t>
                      </w:r>
                      <w:r w:rsidR="00E3787D"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>S</w:t>
                      </w:r>
                      <w:r w:rsidR="002719A8"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674014" w:rsidRPr="00920339"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>INFORMÁTICO</w:t>
                      </w:r>
                      <w:r w:rsidR="00E3787D"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>S</w:t>
                      </w:r>
                      <w:r w:rsidR="00674014" w:rsidRPr="00DE4673"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:rsidR="00674014" w:rsidRPr="00BA56FC" w:rsidRDefault="00674014" w:rsidP="003A53B9">
                      <w:pPr>
                        <w:pStyle w:val="Sangra2detindependiente"/>
                        <w:ind w:left="0" w:right="9"/>
                        <w:jc w:val="center"/>
                        <w:rPr>
                          <w:rFonts w:ascii="Arial Black" w:hAnsi="Arial Black"/>
                          <w:b/>
                          <w:bCs/>
                          <w:smallCaps/>
                          <w:sz w:val="32"/>
                          <w:szCs w:val="32"/>
                        </w:rPr>
                      </w:pPr>
                      <w:r w:rsidRPr="00DE4673"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>[</w:t>
                      </w:r>
                      <w:r w:rsidRPr="00920339">
                        <w:rPr>
                          <w:rFonts w:ascii="Arial Black" w:hAnsi="Arial Black"/>
                          <w:b/>
                          <w:bCs/>
                          <w:sz w:val="28"/>
                          <w:szCs w:val="32"/>
                        </w:rPr>
                        <w:t>NOMBRE</w:t>
                      </w:r>
                      <w:r w:rsidR="003D1640">
                        <w:rPr>
                          <w:rFonts w:ascii="Arial Black" w:hAnsi="Arial Black"/>
                          <w:b/>
                          <w:bCs/>
                          <w:sz w:val="28"/>
                          <w:szCs w:val="32"/>
                        </w:rPr>
                        <w:t xml:space="preserve"> DEL </w:t>
                      </w:r>
                      <w:r w:rsidRPr="00920339">
                        <w:rPr>
                          <w:rFonts w:ascii="Arial Black" w:hAnsi="Arial Black"/>
                          <w:b/>
                          <w:bCs/>
                          <w:sz w:val="28"/>
                          <w:szCs w:val="32"/>
                        </w:rPr>
                        <w:t>PROYECTO</w:t>
                      </w:r>
                      <w:r w:rsidRPr="00DE4673"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u w:val="single"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4079240</wp:posOffset>
                </wp:positionV>
                <wp:extent cx="5111750" cy="1828800"/>
                <wp:effectExtent l="0" t="0" r="0" b="0"/>
                <wp:wrapTopAndBottom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014" w:rsidRPr="00535B43" w:rsidRDefault="00674014" w:rsidP="003A53B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535B43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Superintendencia Nacional de Aduanas y de Administración Tributaria</w:t>
                            </w:r>
                          </w:p>
                          <w:p w:rsidR="00674014" w:rsidRPr="00535B43" w:rsidRDefault="00674014" w:rsidP="003A53B9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  <w:szCs w:val="28"/>
                              </w:rPr>
                            </w:pPr>
                            <w:r w:rsidRPr="00535B43">
                              <w:rPr>
                                <w:rFonts w:ascii="Arial Narrow" w:hAnsi="Arial Narrow"/>
                                <w:sz w:val="32"/>
                              </w:rPr>
                              <w:t xml:space="preserve">Intendencia Nacional </w:t>
                            </w:r>
                            <w:r w:rsidRPr="00535B43">
                              <w:rPr>
                                <w:rFonts w:ascii="Arial Narrow" w:hAnsi="Arial Narrow"/>
                                <w:sz w:val="32"/>
                                <w:szCs w:val="28"/>
                              </w:rPr>
                              <w:t xml:space="preserve">de </w:t>
                            </w:r>
                            <w:r>
                              <w:rPr>
                                <w:rFonts w:ascii="Arial Narrow" w:hAnsi="Arial Narrow"/>
                                <w:sz w:val="32"/>
                                <w:szCs w:val="28"/>
                              </w:rPr>
                              <w:t>Sistemas de Información</w:t>
                            </w:r>
                          </w:p>
                          <w:p w:rsidR="00674014" w:rsidRDefault="00674014" w:rsidP="003A53B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674014" w:rsidRDefault="00674014" w:rsidP="003A53B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674014" w:rsidRDefault="00674014" w:rsidP="003A53B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674014" w:rsidRDefault="00674014" w:rsidP="003A53B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674014" w:rsidRDefault="00674014" w:rsidP="003A53B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</w:rPr>
                              <w:t>Versión 1.0</w:t>
                            </w:r>
                          </w:p>
                          <w:p w:rsidR="00674014" w:rsidRPr="007905E8" w:rsidRDefault="00674014" w:rsidP="003A53B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7" type="#_x0000_t202" style="position:absolute;left:0;text-align:left;margin-left:89pt;margin-top:321.2pt;width:402.5pt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" filled="f" stroked="f">
                <v:textbox>
                  <w:txbxContent>
                    <w:p w:rsidR="00674014" w:rsidRPr="00535B43" w:rsidRDefault="00674014" w:rsidP="003A53B9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535B43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Superintendencia Nacional de Aduanas y de Administración Tributaria</w:t>
                      </w:r>
                    </w:p>
                    <w:p w:rsidR="00674014" w:rsidRPr="00535B43" w:rsidRDefault="00674014" w:rsidP="003A53B9">
                      <w:pPr>
                        <w:jc w:val="center"/>
                        <w:rPr>
                          <w:rFonts w:ascii="Arial Narrow" w:hAnsi="Arial Narrow"/>
                          <w:sz w:val="32"/>
                          <w:szCs w:val="28"/>
                        </w:rPr>
                      </w:pPr>
                      <w:r w:rsidRPr="00535B43">
                        <w:rPr>
                          <w:rFonts w:ascii="Arial Narrow" w:hAnsi="Arial Narrow"/>
                          <w:sz w:val="32"/>
                        </w:rPr>
                        <w:t xml:space="preserve">Intendencia Nacional </w:t>
                      </w:r>
                      <w:r w:rsidRPr="00535B43">
                        <w:rPr>
                          <w:rFonts w:ascii="Arial Narrow" w:hAnsi="Arial Narrow"/>
                          <w:sz w:val="32"/>
                          <w:szCs w:val="28"/>
                        </w:rPr>
                        <w:t xml:space="preserve">de </w:t>
                      </w:r>
                      <w:r>
                        <w:rPr>
                          <w:rFonts w:ascii="Arial Narrow" w:hAnsi="Arial Narrow"/>
                          <w:sz w:val="32"/>
                          <w:szCs w:val="28"/>
                        </w:rPr>
                        <w:t>Sistemas de Información</w:t>
                      </w:r>
                    </w:p>
                    <w:p w:rsidR="00674014" w:rsidRDefault="00674014" w:rsidP="003A53B9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28"/>
                        </w:rPr>
                      </w:pPr>
                    </w:p>
                    <w:p w:rsidR="00674014" w:rsidRDefault="00674014" w:rsidP="003A53B9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28"/>
                        </w:rPr>
                      </w:pPr>
                    </w:p>
                    <w:p w:rsidR="00674014" w:rsidRDefault="00674014" w:rsidP="003A53B9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28"/>
                        </w:rPr>
                      </w:pPr>
                    </w:p>
                    <w:p w:rsidR="00674014" w:rsidRDefault="00674014" w:rsidP="003A53B9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28"/>
                        </w:rPr>
                      </w:pPr>
                    </w:p>
                    <w:p w:rsidR="00674014" w:rsidRDefault="00674014" w:rsidP="003A53B9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sz w:val="28"/>
                        </w:rPr>
                        <w:t>Versión 1.0</w:t>
                      </w:r>
                    </w:p>
                    <w:p w:rsidR="00674014" w:rsidRPr="007905E8" w:rsidRDefault="00674014" w:rsidP="003A53B9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A53B9">
        <w:rPr>
          <w:noProof/>
          <w:sz w:val="20"/>
          <w:u w:val="single"/>
          <w:lang w:eastAsia="es-P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85090</wp:posOffset>
            </wp:positionV>
            <wp:extent cx="6238875" cy="8458200"/>
            <wp:effectExtent l="0" t="0" r="9525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845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u w:val="single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7343140</wp:posOffset>
                </wp:positionV>
                <wp:extent cx="800100" cy="1130935"/>
                <wp:effectExtent l="0" t="0" r="0" b="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130935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014" w:rsidRDefault="00674014" w:rsidP="003A53B9">
                            <w:pPr>
                              <w:jc w:val="center"/>
                              <w:rPr>
                                <w:color w:val="FFFFFF"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8" o:spid="_x0000_s1028" type="#_x0000_t202" style="position:absolute;left:0;text-align:left;margin-left:26pt;margin-top:578.2pt;width:63pt;height:8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" fillcolor="maroon" stroked="f">
                <v:textbox style="layout-flow:vertical;mso-layout-flow-alt:bottom-to-top">
                  <w:txbxContent>
                    <w:p w:rsidR="00674014" w:rsidRDefault="00674014" w:rsidP="003A53B9">
                      <w:pPr>
                        <w:jc w:val="center"/>
                        <w:rPr>
                          <w:color w:val="FFFFFF"/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3983" w:rsidRPr="00933983">
        <w:rPr>
          <w:noProof/>
          <w:sz w:val="20"/>
          <w:u w:val="single"/>
          <w:lang w:eastAsia="es-PE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1664310</wp:posOffset>
            </wp:positionH>
            <wp:positionV relativeFrom="paragraph">
              <wp:posOffset>6729324</wp:posOffset>
            </wp:positionV>
            <wp:extent cx="3026308" cy="746150"/>
            <wp:effectExtent l="19050" t="0" r="5182" b="0"/>
            <wp:wrapNone/>
            <wp:docPr id="18" name="Imagen 1" descr="Sun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Sunat"/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768" cy="7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u w:val="single"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-1029970</wp:posOffset>
                </wp:positionH>
                <wp:positionV relativeFrom="paragraph">
                  <wp:posOffset>5819775</wp:posOffset>
                </wp:positionV>
                <wp:extent cx="7882890" cy="2743200"/>
                <wp:effectExtent l="0" t="742950" r="0" b="723900"/>
                <wp:wrapNone/>
                <wp:docPr id="6" name="Ond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981813" flipV="1">
                          <a:off x="0" y="0"/>
                          <a:ext cx="7882890" cy="2743200"/>
                        </a:xfrm>
                        <a:prstGeom prst="wave">
                          <a:avLst>
                            <a:gd name="adj1" fmla="val 11977"/>
                            <a:gd name="adj2" fmla="val -2514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CDDDB7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Onda 6" o:spid="_x0000_s1026" type="#_x0000_t64" style="position:absolute;margin-left:-81.1pt;margin-top:458.25pt;width:620.7pt;height:3in;rotation:-1072402fd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" adj="2587,10257" stroked="f"/>
            </w:pict>
          </mc:Fallback>
        </mc:AlternateContent>
      </w:r>
      <w:r>
        <w:rPr>
          <w:noProof/>
          <w:sz w:val="20"/>
          <w:u w:val="single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306705</wp:posOffset>
                </wp:positionV>
                <wp:extent cx="838200" cy="6553200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6553200"/>
                        </a:xfrm>
                        <a:prstGeom prst="rect">
                          <a:avLst/>
                        </a:prstGeom>
                        <a:solidFill>
                          <a:srgbClr val="000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014" w:rsidRDefault="00674014" w:rsidP="002719A8">
                            <w:pPr>
                              <w:jc w:val="center"/>
                              <w:rPr>
                                <w:rFonts w:cs="Arial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Arial"/>
                                <w:color w:val="FFFFFF"/>
                                <w:sz w:val="36"/>
                                <w:szCs w:val="36"/>
                              </w:rPr>
                              <w:t>Gestión de Proyectos Informáticos</w:t>
                            </w:r>
                          </w:p>
                          <w:p w:rsidR="00674014" w:rsidRDefault="00674014" w:rsidP="003A53B9">
                            <w:pPr>
                              <w:jc w:val="right"/>
                              <w:rPr>
                                <w:rFonts w:cs="Arial"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vert270" wrap="square" lIns="90000" tIns="154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" o:spid="_x0000_s1029" type="#_x0000_t202" style="position:absolute;left:0;text-align:left;margin-left:23pt;margin-top:24.15pt;width:66pt;height:51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" fillcolor="navy" stroked="f">
                <v:textbox style="layout-flow:vertical;mso-layout-flow-alt:bottom-to-top" inset="2.5mm,4.3mm">
                  <w:txbxContent>
                    <w:p w:rsidR="00674014" w:rsidRDefault="00674014" w:rsidP="002719A8">
                      <w:pPr>
                        <w:jc w:val="center"/>
                        <w:rPr>
                          <w:rFonts w:cs="Arial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cs="Arial"/>
                          <w:color w:val="FFFFFF"/>
                          <w:sz w:val="36"/>
                          <w:szCs w:val="36"/>
                        </w:rPr>
                        <w:t>Gestión de Proyectos Informáticos</w:t>
                      </w:r>
                    </w:p>
                    <w:p w:rsidR="00674014" w:rsidRDefault="00674014" w:rsidP="003A53B9">
                      <w:pPr>
                        <w:jc w:val="right"/>
                        <w:rPr>
                          <w:rFonts w:cs="Arial"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924C1" w:rsidRPr="00220759" w:rsidRDefault="00D924C1" w:rsidP="00D924C1">
      <w:pPr>
        <w:tabs>
          <w:tab w:val="left" w:pos="5376"/>
        </w:tabs>
        <w:rPr>
          <w:rFonts w:asciiTheme="majorHAnsi" w:hAnsiTheme="majorHAnsi" w:cstheme="majorHAnsi"/>
        </w:rPr>
      </w:pPr>
      <w:bookmarkStart w:id="0" w:name="_GoBack"/>
      <w:bookmarkEnd w:id="0"/>
    </w:p>
    <w:p w:rsidR="000D21A9" w:rsidRPr="00BE5A8C" w:rsidRDefault="000D21A9" w:rsidP="000D21A9">
      <w:pPr>
        <w:pStyle w:val="SeccionTitulo"/>
        <w:rPr>
          <w:rFonts w:ascii="Verdana" w:hAnsi="Verdana" w:cs="Arial"/>
          <w:sz w:val="20"/>
        </w:rPr>
      </w:pPr>
      <w:r w:rsidRPr="00BE5A8C">
        <w:rPr>
          <w:rFonts w:ascii="Verdana" w:hAnsi="Verdana" w:cs="Arial"/>
          <w:sz w:val="20"/>
        </w:rPr>
        <w:t>CONTROL DE CAMBIOS DEL DOCUMENTO</w:t>
      </w:r>
    </w:p>
    <w:p w:rsidR="000D21A9" w:rsidRPr="00BE6258" w:rsidRDefault="000D21A9" w:rsidP="000D21A9">
      <w:pPr>
        <w:pStyle w:val="Encabezado"/>
        <w:rPr>
          <w:rFonts w:ascii="Verdana" w:hAnsi="Verdana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1"/>
        <w:gridCol w:w="1447"/>
        <w:gridCol w:w="3524"/>
        <w:gridCol w:w="1664"/>
        <w:gridCol w:w="1382"/>
      </w:tblGrid>
      <w:tr w:rsidR="000D21A9" w:rsidRPr="00BE5A8C" w:rsidTr="00A00D12">
        <w:trPr>
          <w:cantSplit/>
        </w:trPr>
        <w:tc>
          <w:tcPr>
            <w:tcW w:w="82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0D21A9" w:rsidRPr="00BE5A8C" w:rsidRDefault="000D21A9" w:rsidP="00A00D12">
            <w:pPr>
              <w:pStyle w:val="Table-Text"/>
              <w:jc w:val="center"/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</w:pPr>
            <w:r w:rsidRPr="00BE5A8C"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  <w:t>FECHA</w:t>
            </w:r>
          </w:p>
        </w:tc>
        <w:tc>
          <w:tcPr>
            <w:tcW w:w="7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0D21A9" w:rsidRPr="00BE5A8C" w:rsidRDefault="000D21A9" w:rsidP="00A00D12">
            <w:pPr>
              <w:pStyle w:val="Table-Text"/>
              <w:jc w:val="center"/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</w:pPr>
            <w:r w:rsidRPr="00BE5A8C"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  <w:t>VERSIÓN</w:t>
            </w:r>
          </w:p>
        </w:tc>
        <w:tc>
          <w:tcPr>
            <w:tcW w:w="183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0D21A9" w:rsidRPr="00BE5A8C" w:rsidRDefault="000D21A9" w:rsidP="00A00D12">
            <w:pPr>
              <w:pStyle w:val="Table-Text"/>
              <w:jc w:val="center"/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</w:pPr>
            <w:r w:rsidRPr="00BE5A8C"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86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0D21A9" w:rsidRPr="00BE5A8C" w:rsidRDefault="000D21A9" w:rsidP="00A00D12">
            <w:pPr>
              <w:pStyle w:val="Table-Text"/>
              <w:jc w:val="center"/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  <w:t>Á</w:t>
            </w:r>
            <w:r w:rsidRPr="00BE5A8C"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  <w:t>REA</w:t>
            </w:r>
          </w:p>
        </w:tc>
        <w:tc>
          <w:tcPr>
            <w:tcW w:w="7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0D21A9" w:rsidRPr="00BE5A8C" w:rsidRDefault="000D21A9" w:rsidP="00A00D12">
            <w:pPr>
              <w:pStyle w:val="Table-Text"/>
              <w:jc w:val="center"/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</w:pPr>
            <w:r w:rsidRPr="00BE5A8C"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  <w:t>AUTOR</w:t>
            </w:r>
          </w:p>
        </w:tc>
      </w:tr>
      <w:tr w:rsidR="000D21A9" w:rsidRPr="00BE5A8C" w:rsidTr="00A00D12">
        <w:trPr>
          <w:cantSplit/>
        </w:trPr>
        <w:tc>
          <w:tcPr>
            <w:tcW w:w="82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D21A9" w:rsidRPr="00BE5A8C" w:rsidRDefault="000D21A9" w:rsidP="00A00D12">
            <w:pPr>
              <w:pStyle w:val="Table-Text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7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D21A9" w:rsidRPr="00BE5A8C" w:rsidRDefault="000D21A9" w:rsidP="00A00D12">
            <w:pPr>
              <w:pStyle w:val="Table-Text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83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D21A9" w:rsidRPr="00BE5A8C" w:rsidRDefault="000D21A9" w:rsidP="00A00D12">
            <w:pPr>
              <w:pStyle w:val="Table-Text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86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D21A9" w:rsidRPr="00BE5A8C" w:rsidRDefault="000D21A9" w:rsidP="00A00D12">
            <w:pPr>
              <w:pStyle w:val="Table-Text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7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D21A9" w:rsidRPr="00BE5A8C" w:rsidRDefault="000D21A9" w:rsidP="00A00D12">
            <w:pPr>
              <w:pStyle w:val="Table-Text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</w:tbl>
    <w:p w:rsidR="00376979" w:rsidRPr="00220759" w:rsidRDefault="00376979" w:rsidP="00D924C1">
      <w:pPr>
        <w:tabs>
          <w:tab w:val="left" w:pos="5376"/>
        </w:tabs>
        <w:rPr>
          <w:rFonts w:asciiTheme="majorHAnsi" w:hAnsiTheme="majorHAnsi" w:cstheme="majorHAnsi"/>
        </w:rPr>
      </w:pPr>
    </w:p>
    <w:p w:rsidR="00483BAE" w:rsidRPr="00220759" w:rsidRDefault="00483BAE">
      <w:pPr>
        <w:jc w:val="left"/>
        <w:rPr>
          <w:rFonts w:asciiTheme="majorHAnsi" w:hAnsiTheme="majorHAnsi" w:cstheme="majorHAnsi"/>
        </w:rPr>
      </w:pPr>
    </w:p>
    <w:p w:rsidR="00A2199A" w:rsidRPr="00220759" w:rsidRDefault="00A2199A">
      <w:pPr>
        <w:jc w:val="left"/>
        <w:rPr>
          <w:rFonts w:asciiTheme="majorHAnsi" w:hAnsiTheme="majorHAnsi" w:cstheme="majorHAnsi"/>
        </w:rPr>
      </w:pPr>
    </w:p>
    <w:p w:rsidR="00A2199A" w:rsidRPr="00220759" w:rsidRDefault="00A2199A">
      <w:pPr>
        <w:jc w:val="left"/>
        <w:rPr>
          <w:rFonts w:asciiTheme="majorHAnsi" w:hAnsiTheme="majorHAnsi" w:cstheme="majorHAnsi"/>
        </w:rPr>
      </w:pPr>
    </w:p>
    <w:p w:rsidR="002354E7" w:rsidRDefault="002354E7">
      <w:p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33564F" w:rsidRDefault="006D5C83" w:rsidP="00A84EE2">
      <w:pPr>
        <w:pStyle w:val="Ttulo1"/>
        <w:spacing w:after="0" w:line="240" w:lineRule="auto"/>
      </w:pPr>
      <w:bookmarkStart w:id="1" w:name="_Toc384835162"/>
      <w:bookmarkStart w:id="2" w:name="_Toc385329383"/>
      <w:r>
        <w:lastRenderedPageBreak/>
        <w:t>FASE INICIO</w:t>
      </w:r>
    </w:p>
    <w:p w:rsidR="00A84EE2" w:rsidRDefault="00A84EE2" w:rsidP="006D5C83">
      <w:pPr>
        <w:spacing w:after="0"/>
      </w:pPr>
      <w:bookmarkStart w:id="3" w:name="_Toc384835161"/>
      <w:bookmarkStart w:id="4" w:name="_Toc385329382"/>
    </w:p>
    <w:bookmarkEnd w:id="3"/>
    <w:bookmarkEnd w:id="4"/>
    <w:p w:rsidR="0033564F" w:rsidRDefault="00F6049F" w:rsidP="00A84EE2">
      <w:pPr>
        <w:pStyle w:val="Ttulo2"/>
        <w:spacing w:after="0" w:line="240" w:lineRule="auto"/>
      </w:pPr>
      <w:r>
        <w:t>Acta de Constitución del Proyecto</w:t>
      </w:r>
    </w:p>
    <w:p w:rsidR="00A84EE2" w:rsidRDefault="00A84EE2" w:rsidP="00A84EE2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</w:p>
    <w:p w:rsidR="00A84EE2" w:rsidRDefault="0033564F" w:rsidP="00A84EE2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  <w:r w:rsidRPr="009B2F53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En este apartado se incorpora </w:t>
      </w:r>
      <w:r w:rsidR="006D5C83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el </w:t>
      </w:r>
      <w:r w:rsidR="006B56AB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formato</w:t>
      </w:r>
      <w:r w:rsidR="006D5C83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 Acta de Cons</w:t>
      </w:r>
      <w:r w:rsidR="006B56AB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t</w:t>
      </w:r>
      <w:r w:rsidR="006D5C83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itución del Proyecto</w:t>
      </w:r>
      <w:r w:rsidR="006B56AB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.</w:t>
      </w:r>
    </w:p>
    <w:p w:rsidR="006D5C83" w:rsidRPr="009B2F53" w:rsidRDefault="006D5C83" w:rsidP="00A84EE2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</w:p>
    <w:bookmarkEnd w:id="1"/>
    <w:bookmarkEnd w:id="2"/>
    <w:p w:rsidR="00F6049F" w:rsidRDefault="00F6049F" w:rsidP="00F6049F">
      <w:pPr>
        <w:pStyle w:val="Ttulo2"/>
        <w:spacing w:after="0" w:line="240" w:lineRule="auto"/>
      </w:pPr>
      <w:r>
        <w:t>Registro de Interesados</w:t>
      </w:r>
    </w:p>
    <w:p w:rsidR="00C54DDC" w:rsidRDefault="00C54DDC" w:rsidP="00C54DDC">
      <w:pPr>
        <w:spacing w:after="0" w:line="240" w:lineRule="auto"/>
        <w:rPr>
          <w:rFonts w:asciiTheme="majorHAnsi" w:hAnsiTheme="majorHAnsi" w:cstheme="majorHAnsi"/>
        </w:rPr>
      </w:pPr>
    </w:p>
    <w:p w:rsidR="006D5C83" w:rsidRDefault="006D5C83" w:rsidP="006D5C83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  <w:r w:rsidRPr="009B2F53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En este apartado se incorpora 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el </w:t>
      </w:r>
      <w:r w:rsidR="006B56AB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formato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 Registro de Interesados</w:t>
      </w:r>
      <w:r w:rsidR="006B56AB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.</w:t>
      </w:r>
    </w:p>
    <w:p w:rsidR="00F6049F" w:rsidRDefault="00F6049F" w:rsidP="00C54DDC">
      <w:pPr>
        <w:spacing w:after="0" w:line="240" w:lineRule="auto"/>
        <w:rPr>
          <w:rFonts w:asciiTheme="majorHAnsi" w:hAnsiTheme="majorHAnsi" w:cstheme="majorHAnsi"/>
        </w:rPr>
      </w:pPr>
    </w:p>
    <w:p w:rsidR="00F6049F" w:rsidRDefault="00F6049F" w:rsidP="00F6049F">
      <w:pPr>
        <w:pStyle w:val="Ttulo2"/>
        <w:spacing w:after="0" w:line="240" w:lineRule="auto"/>
      </w:pPr>
      <w:r>
        <w:t>Clasificación de Interesados</w:t>
      </w:r>
    </w:p>
    <w:p w:rsidR="00F6049F" w:rsidRDefault="00F6049F" w:rsidP="00C54DDC">
      <w:pPr>
        <w:spacing w:after="0" w:line="240" w:lineRule="auto"/>
        <w:rPr>
          <w:rFonts w:asciiTheme="majorHAnsi" w:hAnsiTheme="majorHAnsi" w:cstheme="majorHAnsi"/>
        </w:rPr>
      </w:pPr>
    </w:p>
    <w:p w:rsidR="006D5C83" w:rsidRDefault="006D5C83" w:rsidP="006D5C83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  <w:r w:rsidRPr="009B2F53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En este apartado se incorpora 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el </w:t>
      </w:r>
      <w:r w:rsidR="006B56AB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formato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 Clasificación de Interesados</w:t>
      </w:r>
      <w:r w:rsidR="006B56AB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.</w:t>
      </w:r>
    </w:p>
    <w:p w:rsidR="00F6049F" w:rsidRDefault="00F6049F" w:rsidP="00C54DDC">
      <w:pPr>
        <w:spacing w:after="0" w:line="240" w:lineRule="auto"/>
        <w:rPr>
          <w:rFonts w:asciiTheme="majorHAnsi" w:hAnsiTheme="majorHAnsi" w:cstheme="majorHAnsi"/>
        </w:rPr>
      </w:pPr>
    </w:p>
    <w:p w:rsidR="00411BBF" w:rsidRDefault="00411BBF" w:rsidP="00C54DDC">
      <w:pPr>
        <w:spacing w:after="0" w:line="240" w:lineRule="auto"/>
        <w:rPr>
          <w:rFonts w:asciiTheme="majorHAnsi" w:hAnsiTheme="majorHAnsi" w:cstheme="majorHAnsi"/>
        </w:rPr>
      </w:pPr>
    </w:p>
    <w:p w:rsidR="0033564F" w:rsidRDefault="006D5C83" w:rsidP="003A63E9">
      <w:pPr>
        <w:pStyle w:val="Ttulo1"/>
        <w:spacing w:after="0" w:line="240" w:lineRule="auto"/>
      </w:pPr>
      <w:r>
        <w:t>FASE PLANIFICACIÓN</w:t>
      </w:r>
    </w:p>
    <w:p w:rsidR="003A63E9" w:rsidRDefault="003A63E9" w:rsidP="003A63E9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</w:p>
    <w:p w:rsidR="0033564F" w:rsidRDefault="0033564F" w:rsidP="003A63E9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</w:p>
    <w:p w:rsidR="0033564F" w:rsidRDefault="006B5381" w:rsidP="003A63E9">
      <w:pPr>
        <w:pStyle w:val="Ttulo2"/>
        <w:spacing w:after="0" w:line="240" w:lineRule="auto"/>
      </w:pPr>
      <w:r>
        <w:t>Enunciado del Alcance del Proyecto</w:t>
      </w:r>
    </w:p>
    <w:p w:rsidR="003A63E9" w:rsidRDefault="003A63E9" w:rsidP="003A63E9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</w:p>
    <w:p w:rsidR="003D33FE" w:rsidRDefault="003D33FE" w:rsidP="003D33FE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  <w:r w:rsidRPr="009B2F53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En este apartado se incorpora 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el </w:t>
      </w:r>
      <w:r w:rsidR="006B56AB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formato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 Enunciado del Alcance del Proyecto</w:t>
      </w:r>
      <w:r w:rsidR="006B56AB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.</w:t>
      </w:r>
    </w:p>
    <w:p w:rsidR="0033564F" w:rsidRDefault="0033564F" w:rsidP="003A63E9">
      <w:pPr>
        <w:spacing w:after="0" w:line="240" w:lineRule="auto"/>
      </w:pPr>
    </w:p>
    <w:p w:rsidR="00C54DDC" w:rsidRDefault="006B5381" w:rsidP="00C54DDC">
      <w:pPr>
        <w:pStyle w:val="Ttulo2"/>
        <w:spacing w:after="0" w:line="240" w:lineRule="auto"/>
      </w:pPr>
      <w:r>
        <w:t>Estructura de Desglose del Trabajo (EDT)</w:t>
      </w:r>
    </w:p>
    <w:p w:rsidR="003A63E9" w:rsidRDefault="003A63E9" w:rsidP="003A63E9">
      <w:pPr>
        <w:spacing w:after="0" w:line="240" w:lineRule="auto"/>
      </w:pPr>
    </w:p>
    <w:p w:rsidR="003D33FE" w:rsidRDefault="003D33FE" w:rsidP="003D33FE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  <w:r w:rsidRPr="009B2F53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En este apartado se incorpora 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el </w:t>
      </w:r>
      <w:r w:rsidR="006B56AB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formato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 Estructura de Desglose del Trabajo</w:t>
      </w:r>
      <w:r w:rsidR="006B56AB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.</w:t>
      </w:r>
    </w:p>
    <w:p w:rsidR="00C54DDC" w:rsidRDefault="00C54DDC" w:rsidP="003A63E9">
      <w:pPr>
        <w:spacing w:after="0" w:line="240" w:lineRule="auto"/>
      </w:pPr>
    </w:p>
    <w:p w:rsidR="00D2452D" w:rsidRPr="00611EEE" w:rsidRDefault="006B5381" w:rsidP="003A63E9">
      <w:pPr>
        <w:pStyle w:val="Ttulo2"/>
        <w:spacing w:after="0" w:line="240" w:lineRule="auto"/>
      </w:pPr>
      <w:r>
        <w:t>Diccionario EDT</w:t>
      </w:r>
    </w:p>
    <w:p w:rsidR="003A63E9" w:rsidRDefault="003A63E9" w:rsidP="003A63E9">
      <w:pPr>
        <w:spacing w:after="0" w:line="240" w:lineRule="auto"/>
        <w:rPr>
          <w:rFonts w:asciiTheme="majorHAnsi" w:hAnsiTheme="majorHAnsi" w:cstheme="majorHAnsi"/>
          <w:i/>
          <w:sz w:val="20"/>
          <w:highlight w:val="lightGray"/>
        </w:rPr>
      </w:pPr>
    </w:p>
    <w:p w:rsidR="003D33FE" w:rsidRDefault="003D33FE" w:rsidP="003D33FE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  <w:r w:rsidRPr="009B2F53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En este apartado se incorpora 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el </w:t>
      </w:r>
      <w:r w:rsidR="006B56AB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formato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 Diccionario EDT</w:t>
      </w:r>
      <w:r w:rsidR="006B56AB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.</w:t>
      </w:r>
    </w:p>
    <w:p w:rsidR="00B51181" w:rsidRDefault="00B51181" w:rsidP="003A63E9">
      <w:pPr>
        <w:spacing w:after="0" w:line="240" w:lineRule="auto"/>
        <w:rPr>
          <w:rFonts w:asciiTheme="majorHAnsi" w:hAnsiTheme="majorHAnsi" w:cstheme="majorHAnsi"/>
        </w:rPr>
      </w:pPr>
    </w:p>
    <w:p w:rsidR="00D2452D" w:rsidRDefault="005849A3" w:rsidP="003D33FE">
      <w:pPr>
        <w:pStyle w:val="Ttulo2"/>
        <w:spacing w:after="0"/>
      </w:pPr>
      <w:r>
        <w:t>Cronograma del Proyecto</w:t>
      </w:r>
    </w:p>
    <w:p w:rsidR="003D33FE" w:rsidRDefault="003D33FE" w:rsidP="003D33FE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</w:p>
    <w:p w:rsidR="003D33FE" w:rsidRDefault="003D33FE" w:rsidP="003D33FE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  <w:r w:rsidRPr="009B2F53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En este apartado se incorpora 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el </w:t>
      </w:r>
      <w:r w:rsidR="006B56AB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formato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 Cronograma del Proyecto.</w:t>
      </w:r>
    </w:p>
    <w:p w:rsidR="00D2452D" w:rsidRDefault="00D2452D" w:rsidP="003A63E9">
      <w:pPr>
        <w:spacing w:after="0" w:line="240" w:lineRule="auto"/>
        <w:rPr>
          <w:rFonts w:asciiTheme="majorHAnsi" w:hAnsiTheme="majorHAnsi" w:cstheme="majorHAnsi"/>
        </w:rPr>
      </w:pPr>
    </w:p>
    <w:p w:rsidR="00D2452D" w:rsidRDefault="005849A3" w:rsidP="003D33FE">
      <w:pPr>
        <w:pStyle w:val="Ttulo2"/>
        <w:spacing w:after="0"/>
      </w:pPr>
      <w:r>
        <w:t>Costos y Equipo del P</w:t>
      </w:r>
      <w:r w:rsidR="001E45AE">
        <w:t>royecto</w:t>
      </w:r>
    </w:p>
    <w:p w:rsidR="003D33FE" w:rsidRDefault="003D33FE" w:rsidP="003D33FE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</w:p>
    <w:p w:rsidR="003D33FE" w:rsidRDefault="003D33FE" w:rsidP="003D33FE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  <w:r w:rsidRPr="009B2F53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En este apartado se incorpora 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el </w:t>
      </w:r>
      <w:r w:rsidR="006B56AB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formato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 Costos y Equipo del Proyecto</w:t>
      </w:r>
      <w:r w:rsidR="006B56AB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.</w:t>
      </w:r>
    </w:p>
    <w:p w:rsidR="00D2452D" w:rsidRDefault="00D2452D" w:rsidP="001E45AE">
      <w:pPr>
        <w:spacing w:after="0" w:line="240" w:lineRule="auto"/>
        <w:rPr>
          <w:rFonts w:asciiTheme="majorHAnsi" w:hAnsiTheme="majorHAnsi" w:cstheme="majorHAnsi"/>
        </w:rPr>
      </w:pPr>
    </w:p>
    <w:p w:rsidR="00D2452D" w:rsidRDefault="001E45AE" w:rsidP="003D33FE">
      <w:pPr>
        <w:pStyle w:val="Ttulo2"/>
        <w:spacing w:after="0"/>
      </w:pPr>
      <w:r>
        <w:t>Matriz de Actividades de Calidad</w:t>
      </w:r>
    </w:p>
    <w:p w:rsidR="003177C5" w:rsidRDefault="003177C5" w:rsidP="003A63E9">
      <w:pPr>
        <w:spacing w:after="0" w:line="240" w:lineRule="auto"/>
        <w:rPr>
          <w:rFonts w:asciiTheme="majorHAnsi" w:hAnsiTheme="majorHAnsi" w:cstheme="majorHAnsi"/>
          <w:i/>
          <w:sz w:val="20"/>
          <w:highlight w:val="lightGray"/>
        </w:rPr>
      </w:pPr>
    </w:p>
    <w:p w:rsidR="003D33FE" w:rsidRDefault="003D33FE" w:rsidP="003D33FE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  <w:r w:rsidRPr="009B2F53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En este apartado se incorpora 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el </w:t>
      </w:r>
      <w:r w:rsidR="006B56AB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formato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 Matriz de Actividades de Calidad</w:t>
      </w:r>
      <w:r w:rsidR="006B56AB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.</w:t>
      </w:r>
    </w:p>
    <w:p w:rsidR="00926CA7" w:rsidRPr="00841593" w:rsidRDefault="00926CA7" w:rsidP="003177C5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  <w:lang w:val="pt-PT"/>
        </w:rPr>
      </w:pPr>
    </w:p>
    <w:p w:rsidR="0033564F" w:rsidRDefault="001E45AE" w:rsidP="003177C5">
      <w:pPr>
        <w:pStyle w:val="Ttulo2"/>
        <w:spacing w:after="0" w:line="240" w:lineRule="auto"/>
      </w:pPr>
      <w:r>
        <w:t>Organigrama del Proyecto</w:t>
      </w:r>
    </w:p>
    <w:p w:rsidR="003177C5" w:rsidRDefault="003177C5" w:rsidP="003177C5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</w:p>
    <w:p w:rsidR="003D33FE" w:rsidRDefault="003D33FE" w:rsidP="003D33FE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  <w:r w:rsidRPr="009B2F53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En este apartado se incorpora 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el </w:t>
      </w:r>
      <w:r w:rsidR="006B56AB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formato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 Organigrama del Proyecto</w:t>
      </w:r>
      <w:r w:rsidR="006B56AB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.</w:t>
      </w:r>
    </w:p>
    <w:p w:rsidR="00584DCF" w:rsidRDefault="00584DCF" w:rsidP="003177C5">
      <w:pPr>
        <w:spacing w:after="0" w:line="240" w:lineRule="auto"/>
        <w:rPr>
          <w:bCs/>
          <w:lang w:val="es-ES_tradnl"/>
        </w:rPr>
      </w:pPr>
    </w:p>
    <w:p w:rsidR="001E45AE" w:rsidRDefault="00201FFC" w:rsidP="001E45AE">
      <w:pPr>
        <w:pStyle w:val="Ttulo2"/>
        <w:spacing w:after="0" w:line="240" w:lineRule="auto"/>
      </w:pPr>
      <w:r>
        <w:t>Matriz RACI</w:t>
      </w:r>
    </w:p>
    <w:p w:rsidR="001E45AE" w:rsidRDefault="001E45AE" w:rsidP="001E45AE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</w:p>
    <w:p w:rsidR="003D33FE" w:rsidRDefault="003D33FE" w:rsidP="003D33FE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  <w:r w:rsidRPr="009B2F53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En este apartado se incorpora 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el </w:t>
      </w:r>
      <w:r w:rsidR="006B56AB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formato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 Matriz RACI</w:t>
      </w:r>
      <w:r w:rsidR="006B56AB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.</w:t>
      </w:r>
    </w:p>
    <w:p w:rsidR="001E45AE" w:rsidRPr="001E45AE" w:rsidRDefault="001E45AE" w:rsidP="003177C5">
      <w:pPr>
        <w:spacing w:after="0" w:line="240" w:lineRule="auto"/>
        <w:rPr>
          <w:bCs/>
        </w:rPr>
      </w:pPr>
    </w:p>
    <w:p w:rsidR="001E45AE" w:rsidRDefault="00201FFC" w:rsidP="001E45AE">
      <w:pPr>
        <w:pStyle w:val="Ttulo2"/>
        <w:spacing w:after="0" w:line="240" w:lineRule="auto"/>
      </w:pPr>
      <w:r>
        <w:t>Matriz de Mecanismos de Comunicación</w:t>
      </w:r>
    </w:p>
    <w:p w:rsidR="001E45AE" w:rsidRDefault="001E45AE" w:rsidP="001E45AE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</w:p>
    <w:p w:rsidR="003D33FE" w:rsidRDefault="003D33FE" w:rsidP="003D33FE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  <w:r w:rsidRPr="009B2F53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En este apartado se incorpora 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el </w:t>
      </w:r>
      <w:r w:rsidR="006B56AB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formato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 Matriz de Mecanismos de Comunicación</w:t>
      </w:r>
      <w:r w:rsidR="006B56AB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.</w:t>
      </w:r>
    </w:p>
    <w:p w:rsidR="001E45AE" w:rsidRPr="001E45AE" w:rsidRDefault="001E45AE" w:rsidP="003177C5">
      <w:pPr>
        <w:spacing w:after="0" w:line="240" w:lineRule="auto"/>
        <w:rPr>
          <w:bCs/>
        </w:rPr>
      </w:pPr>
    </w:p>
    <w:p w:rsidR="001E45AE" w:rsidRDefault="00201FFC" w:rsidP="001E45AE">
      <w:pPr>
        <w:pStyle w:val="Ttulo2"/>
        <w:spacing w:after="0" w:line="240" w:lineRule="auto"/>
      </w:pPr>
      <w:r>
        <w:t>Registro de Riesgos</w:t>
      </w:r>
    </w:p>
    <w:p w:rsidR="001E45AE" w:rsidRDefault="001E45AE" w:rsidP="001E45AE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</w:p>
    <w:p w:rsidR="003D33FE" w:rsidRDefault="003D33FE" w:rsidP="003D33FE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  <w:r w:rsidRPr="009B2F53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En este apartado se incorpora 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el </w:t>
      </w:r>
      <w:r w:rsidR="006B56AB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formato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 Registro de Riesgos</w:t>
      </w:r>
      <w:r w:rsidR="006B56AB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.</w:t>
      </w:r>
    </w:p>
    <w:p w:rsidR="003177C5" w:rsidRDefault="003177C5" w:rsidP="003177C5">
      <w:pPr>
        <w:spacing w:after="0" w:line="240" w:lineRule="auto"/>
        <w:rPr>
          <w:rFonts w:asciiTheme="majorHAnsi" w:hAnsiTheme="majorHAnsi" w:cstheme="majorHAnsi"/>
        </w:rPr>
      </w:pPr>
    </w:p>
    <w:p w:rsidR="00411BBF" w:rsidRDefault="00411BBF" w:rsidP="003177C5">
      <w:pPr>
        <w:spacing w:after="0" w:line="240" w:lineRule="auto"/>
        <w:rPr>
          <w:rFonts w:asciiTheme="majorHAnsi" w:hAnsiTheme="majorHAnsi" w:cstheme="majorHAnsi"/>
        </w:rPr>
      </w:pPr>
    </w:p>
    <w:p w:rsidR="0033564F" w:rsidRDefault="006D5C83" w:rsidP="003177C5">
      <w:pPr>
        <w:pStyle w:val="Ttulo1"/>
        <w:spacing w:after="0" w:line="240" w:lineRule="auto"/>
      </w:pPr>
      <w:r>
        <w:t>FASE EJECUCIÓN</w:t>
      </w:r>
    </w:p>
    <w:p w:rsidR="003177C5" w:rsidRDefault="003177C5" w:rsidP="003177C5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</w:p>
    <w:p w:rsidR="00056452" w:rsidRDefault="00056452" w:rsidP="003D33FE">
      <w:pPr>
        <w:spacing w:after="0"/>
        <w:rPr>
          <w:highlight w:val="lightGray"/>
        </w:rPr>
      </w:pPr>
      <w:bookmarkStart w:id="5" w:name="_Toc385329395"/>
    </w:p>
    <w:p w:rsidR="004F4109" w:rsidRPr="00A45D35" w:rsidRDefault="00675DB5" w:rsidP="003D33FE">
      <w:pPr>
        <w:pStyle w:val="Ttulo2"/>
        <w:spacing w:after="0"/>
      </w:pPr>
      <w:r w:rsidRPr="00A45D35">
        <w:t>Acta de Reunión</w:t>
      </w:r>
    </w:p>
    <w:p w:rsidR="003D33FE" w:rsidRDefault="003D33FE" w:rsidP="00A116A5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</w:p>
    <w:p w:rsidR="00C54DDC" w:rsidRDefault="003D33FE" w:rsidP="00C54DDC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  <w:r w:rsidRPr="009B2F53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En este apartado se incorpora 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el </w:t>
      </w:r>
      <w:r w:rsidR="006B56AB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formato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 Acta de Reunión.</w:t>
      </w:r>
    </w:p>
    <w:p w:rsidR="003D33FE" w:rsidRPr="00C66C96" w:rsidRDefault="003D33FE" w:rsidP="00C54DDC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</w:p>
    <w:p w:rsidR="00675DB5" w:rsidRPr="00A45D35" w:rsidRDefault="00675DB5" w:rsidP="003D33FE">
      <w:pPr>
        <w:pStyle w:val="Ttulo2"/>
        <w:spacing w:after="0"/>
      </w:pPr>
      <w:r w:rsidRPr="00A45D35">
        <w:t>Registro de Problemas</w:t>
      </w:r>
    </w:p>
    <w:p w:rsidR="003D33FE" w:rsidRDefault="003D33FE" w:rsidP="00675DB5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</w:p>
    <w:p w:rsidR="003D33FE" w:rsidRDefault="003D33FE" w:rsidP="003D33FE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  <w:r w:rsidRPr="009B2F53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En este apartado se incorpora 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el </w:t>
      </w:r>
      <w:r w:rsidR="006B56AB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formato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 Registro de Problemas</w:t>
      </w:r>
      <w:r w:rsidR="006B56AB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.</w:t>
      </w:r>
    </w:p>
    <w:p w:rsidR="00675DB5" w:rsidRDefault="00675DB5" w:rsidP="00675DB5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</w:p>
    <w:p w:rsidR="00411BBF" w:rsidRPr="00C66C96" w:rsidRDefault="00411BBF" w:rsidP="00675DB5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</w:p>
    <w:p w:rsidR="0033564F" w:rsidRDefault="006D5C83" w:rsidP="00101B53">
      <w:pPr>
        <w:pStyle w:val="Ttulo1"/>
        <w:spacing w:after="0" w:line="240" w:lineRule="auto"/>
      </w:pPr>
      <w:r>
        <w:t>FASE MONITOREO Y CONTROL</w:t>
      </w:r>
      <w:bookmarkEnd w:id="5"/>
    </w:p>
    <w:p w:rsidR="00101B53" w:rsidRDefault="00101B53" w:rsidP="00101B53">
      <w:pPr>
        <w:spacing w:after="0" w:line="240" w:lineRule="auto"/>
        <w:jc w:val="left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</w:p>
    <w:p w:rsidR="006645C9" w:rsidRDefault="006645C9" w:rsidP="003D33FE">
      <w:pPr>
        <w:tabs>
          <w:tab w:val="right" w:pos="9638"/>
        </w:tabs>
        <w:spacing w:after="0"/>
        <w:jc w:val="left"/>
        <w:rPr>
          <w:rFonts w:asciiTheme="majorHAnsi" w:eastAsia="Times New Roman" w:hAnsiTheme="majorHAnsi" w:cstheme="majorHAnsi"/>
          <w:i/>
          <w:spacing w:val="-5"/>
          <w:sz w:val="20"/>
          <w:szCs w:val="20"/>
        </w:rPr>
      </w:pPr>
    </w:p>
    <w:p w:rsidR="00E05954" w:rsidRDefault="00675DB5" w:rsidP="003D33FE">
      <w:pPr>
        <w:pStyle w:val="Ttulo2"/>
        <w:spacing w:after="0"/>
      </w:pPr>
      <w:bookmarkStart w:id="6" w:name="_Toc385329397"/>
      <w:r>
        <w:t>Informe de Estado</w:t>
      </w:r>
    </w:p>
    <w:p w:rsidR="00101B53" w:rsidRDefault="00101B53" w:rsidP="00101B53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</w:p>
    <w:p w:rsidR="003D33FE" w:rsidRDefault="003D33FE" w:rsidP="003D33FE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  <w:r w:rsidRPr="009B2F53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En este apartado se incorpora 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el </w:t>
      </w:r>
      <w:r w:rsidR="006B56AB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formato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 Informe de Estado</w:t>
      </w:r>
      <w:r w:rsidR="006B56AB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.</w:t>
      </w:r>
    </w:p>
    <w:p w:rsidR="007A5E94" w:rsidRDefault="007A5E94" w:rsidP="00101B53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</w:p>
    <w:p w:rsidR="00411BBF" w:rsidRPr="007E7A32" w:rsidRDefault="00411BBF" w:rsidP="00101B53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</w:p>
    <w:p w:rsidR="00E05954" w:rsidRDefault="00196D7D" w:rsidP="003D33FE">
      <w:pPr>
        <w:pStyle w:val="Ttulo1"/>
        <w:spacing w:after="0"/>
      </w:pPr>
      <w:r>
        <w:t>FASE CIER</w:t>
      </w:r>
      <w:r w:rsidR="006D5C83">
        <w:t>RE</w:t>
      </w:r>
    </w:p>
    <w:p w:rsidR="00101B53" w:rsidRDefault="00101B53" w:rsidP="00101B53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</w:p>
    <w:p w:rsidR="00101B53" w:rsidRPr="007A5E94" w:rsidRDefault="00101B53" w:rsidP="00046308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</w:p>
    <w:p w:rsidR="00E05954" w:rsidRPr="0047781B" w:rsidRDefault="009E24DB" w:rsidP="00046308">
      <w:pPr>
        <w:pStyle w:val="Ttulo2"/>
        <w:spacing w:after="0" w:line="240" w:lineRule="auto"/>
      </w:pPr>
      <w:r>
        <w:t>Acta de Aceptación de Cierre</w:t>
      </w:r>
    </w:p>
    <w:p w:rsidR="00E05954" w:rsidRDefault="00E05954" w:rsidP="00E05954">
      <w:pPr>
        <w:pStyle w:val="Textoindependiente"/>
        <w:rPr>
          <w:rFonts w:asciiTheme="majorHAnsi" w:hAnsiTheme="majorHAnsi" w:cstheme="majorHAnsi"/>
          <w:i/>
          <w:spacing w:val="-5"/>
          <w:sz w:val="20"/>
          <w:szCs w:val="20"/>
          <w:highlight w:val="lightGray"/>
          <w:lang w:val="es-ES" w:eastAsia="en-US"/>
        </w:rPr>
      </w:pPr>
    </w:p>
    <w:p w:rsidR="003D33FE" w:rsidRDefault="003D33FE" w:rsidP="003D33FE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  <w:r w:rsidRPr="009B2F53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En este apartado se incorpora 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el </w:t>
      </w:r>
      <w:r w:rsidR="006B56AB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formato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 Acta de Aceptación de Cierre</w:t>
      </w:r>
      <w:r w:rsidR="006B56AB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.</w:t>
      </w:r>
    </w:p>
    <w:p w:rsidR="003D33FE" w:rsidRDefault="003D33FE" w:rsidP="00E05954">
      <w:pPr>
        <w:pStyle w:val="Textoindependiente"/>
        <w:rPr>
          <w:rFonts w:asciiTheme="majorHAnsi" w:hAnsiTheme="majorHAnsi" w:cstheme="majorHAnsi"/>
          <w:i/>
          <w:spacing w:val="-5"/>
          <w:sz w:val="20"/>
          <w:szCs w:val="20"/>
          <w:highlight w:val="lightGray"/>
          <w:lang w:val="es-ES" w:eastAsia="en-US"/>
        </w:rPr>
      </w:pPr>
    </w:p>
    <w:p w:rsidR="003D33FE" w:rsidRPr="005C6DA8" w:rsidRDefault="003D33FE" w:rsidP="00E05954">
      <w:pPr>
        <w:pStyle w:val="Textoindependiente"/>
        <w:rPr>
          <w:rFonts w:asciiTheme="majorHAnsi" w:hAnsiTheme="majorHAnsi" w:cstheme="majorHAnsi"/>
          <w:i/>
          <w:spacing w:val="-5"/>
          <w:sz w:val="20"/>
          <w:szCs w:val="20"/>
          <w:highlight w:val="lightGray"/>
          <w:lang w:val="es-ES" w:eastAsia="en-US"/>
        </w:rPr>
      </w:pPr>
    </w:p>
    <w:p w:rsidR="00596406" w:rsidRDefault="009E24DB" w:rsidP="00046308">
      <w:pPr>
        <w:pStyle w:val="Ttulo2"/>
        <w:spacing w:after="0" w:line="240" w:lineRule="auto"/>
      </w:pPr>
      <w:r>
        <w:t>Lección Aprendida</w:t>
      </w:r>
    </w:p>
    <w:p w:rsidR="003D33FE" w:rsidRDefault="003D33FE" w:rsidP="00046308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</w:p>
    <w:bookmarkEnd w:id="6"/>
    <w:p w:rsidR="003D33FE" w:rsidRDefault="003D33FE" w:rsidP="003D33FE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  <w:r w:rsidRPr="009B2F53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En este apartado se incorpora 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el </w:t>
      </w:r>
      <w:r w:rsidR="006B56AB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formato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 Lección Aprendida</w:t>
      </w:r>
      <w:r w:rsidR="006B56AB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.</w:t>
      </w:r>
    </w:p>
    <w:p w:rsidR="00674014" w:rsidRDefault="00674014" w:rsidP="003D33FE">
      <w:pPr>
        <w:spacing w:after="0"/>
      </w:pPr>
    </w:p>
    <w:sectPr w:rsidR="00674014" w:rsidSect="009E24DB">
      <w:footerReference w:type="default" r:id="rId18"/>
      <w:headerReference w:type="first" r:id="rId19"/>
      <w:pgSz w:w="11906" w:h="16838"/>
      <w:pgMar w:top="1418" w:right="1134" w:bottom="1418" w:left="1134" w:header="51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289" w:rsidRDefault="00047289" w:rsidP="00C672EA">
      <w:pPr>
        <w:spacing w:after="0" w:line="240" w:lineRule="auto"/>
      </w:pPr>
      <w:r>
        <w:separator/>
      </w:r>
    </w:p>
  </w:endnote>
  <w:endnote w:type="continuationSeparator" w:id="0">
    <w:p w:rsidR="00047289" w:rsidRDefault="00047289" w:rsidP="00C67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014" w:rsidRPr="00D172D9" w:rsidRDefault="00674014" w:rsidP="001C6221">
    <w:pPr>
      <w:pStyle w:val="Piedepgina"/>
      <w:pBdr>
        <w:bottom w:val="single" w:sz="4" w:space="1" w:color="auto"/>
      </w:pBdr>
      <w:jc w:val="right"/>
      <w:rPr>
        <w:rFonts w:cs="Arial"/>
        <w:sz w:val="20"/>
      </w:rPr>
    </w:pPr>
  </w:p>
  <w:p w:rsidR="00674014" w:rsidRPr="00D172D9" w:rsidRDefault="00674014" w:rsidP="001C6221">
    <w:pPr>
      <w:pStyle w:val="Piedepgina"/>
      <w:jc w:val="center"/>
      <w:rPr>
        <w:rFonts w:cs="Arial"/>
        <w:sz w:val="10"/>
      </w:rPr>
    </w:pPr>
    <w:r>
      <w:rPr>
        <w:rFonts w:cs="Arial"/>
        <w:sz w:val="10"/>
      </w:rPr>
      <w:t xml:space="preserve"> </w:t>
    </w:r>
  </w:p>
  <w:p w:rsidR="00674014" w:rsidRPr="007E1872" w:rsidRDefault="00674014" w:rsidP="001C6221">
    <w:pPr>
      <w:pStyle w:val="Piedepgina"/>
      <w:tabs>
        <w:tab w:val="left" w:pos="0"/>
        <w:tab w:val="right" w:pos="9214"/>
      </w:tabs>
      <w:rPr>
        <w:rFonts w:cs="Arial"/>
        <w:sz w:val="18"/>
      </w:rPr>
    </w:pPr>
    <w:r>
      <w:rPr>
        <w:rFonts w:cs="Arial"/>
        <w:sz w:val="16"/>
        <w:szCs w:val="16"/>
      </w:rPr>
      <w:t>Procedimiento de Inicio de Proyectos Informáticos</w:t>
    </w:r>
    <w:r>
      <w:rPr>
        <w:rFonts w:cs="Arial"/>
        <w:sz w:val="18"/>
      </w:rPr>
      <w:t xml:space="preserve">                                                                                                       </w:t>
    </w:r>
    <w:r w:rsidRPr="007E1872">
      <w:rPr>
        <w:rFonts w:cs="Arial"/>
        <w:sz w:val="16"/>
      </w:rPr>
      <w:t xml:space="preserve">Pág. </w:t>
    </w:r>
    <w:r w:rsidR="0056648D" w:rsidRPr="007E1872">
      <w:rPr>
        <w:rFonts w:cs="Arial"/>
        <w:sz w:val="16"/>
      </w:rPr>
      <w:fldChar w:fldCharType="begin"/>
    </w:r>
    <w:r w:rsidRPr="007E1872">
      <w:rPr>
        <w:rFonts w:cs="Arial"/>
        <w:sz w:val="16"/>
      </w:rPr>
      <w:instrText>PAGE</w:instrText>
    </w:r>
    <w:r w:rsidR="0056648D" w:rsidRPr="007E1872">
      <w:rPr>
        <w:rFonts w:cs="Arial"/>
        <w:sz w:val="16"/>
      </w:rPr>
      <w:fldChar w:fldCharType="separate"/>
    </w:r>
    <w:r>
      <w:rPr>
        <w:rFonts w:cs="Arial"/>
        <w:noProof/>
        <w:sz w:val="16"/>
      </w:rPr>
      <w:t>13</w:t>
    </w:r>
    <w:r w:rsidR="0056648D" w:rsidRPr="007E1872">
      <w:rPr>
        <w:rFonts w:cs="Arial"/>
        <w:sz w:val="16"/>
      </w:rPr>
      <w:fldChar w:fldCharType="end"/>
    </w:r>
    <w:r w:rsidRPr="007E1872">
      <w:rPr>
        <w:rFonts w:cs="Arial"/>
        <w:sz w:val="16"/>
      </w:rPr>
      <w:t xml:space="preserve"> de </w:t>
    </w:r>
    <w:r w:rsidR="0056648D" w:rsidRPr="007E1872">
      <w:rPr>
        <w:rFonts w:cs="Arial"/>
        <w:sz w:val="16"/>
      </w:rPr>
      <w:fldChar w:fldCharType="begin"/>
    </w:r>
    <w:r w:rsidRPr="007E1872">
      <w:rPr>
        <w:rFonts w:cs="Arial"/>
        <w:sz w:val="16"/>
      </w:rPr>
      <w:instrText>NUMPAGES</w:instrText>
    </w:r>
    <w:r w:rsidR="0056648D" w:rsidRPr="007E1872">
      <w:rPr>
        <w:rFonts w:cs="Arial"/>
        <w:sz w:val="16"/>
      </w:rPr>
      <w:fldChar w:fldCharType="separate"/>
    </w:r>
    <w:r>
      <w:rPr>
        <w:rFonts w:cs="Arial"/>
        <w:noProof/>
        <w:sz w:val="16"/>
      </w:rPr>
      <w:t>4</w:t>
    </w:r>
    <w:r w:rsidR="0056648D" w:rsidRPr="007E1872">
      <w:rPr>
        <w:rFonts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014" w:rsidRDefault="00674014" w:rsidP="00DF6C5A">
    <w:pPr>
      <w:pStyle w:val="Piedepgina"/>
      <w:jc w:val="center"/>
    </w:pPr>
    <w:r w:rsidRPr="00DF6C5A">
      <w:rPr>
        <w:sz w:val="16"/>
        <w:szCs w:val="16"/>
      </w:rPr>
      <w:t>-</w:t>
    </w:r>
    <w:sdt>
      <w:sdtPr>
        <w:rPr>
          <w:sz w:val="16"/>
          <w:szCs w:val="16"/>
        </w:rPr>
        <w:id w:val="-1369528482"/>
        <w:docPartObj>
          <w:docPartGallery w:val="Page Numbers (Bottom of Page)"/>
          <w:docPartUnique/>
        </w:docPartObj>
      </w:sdtPr>
      <w:sdtEndPr>
        <w:rPr>
          <w:sz w:val="24"/>
          <w:szCs w:val="22"/>
        </w:rPr>
      </w:sdtEndPr>
      <w:sdtContent>
        <w:r w:rsidR="0056648D" w:rsidRPr="00DF6C5A">
          <w:rPr>
            <w:sz w:val="16"/>
            <w:szCs w:val="16"/>
          </w:rPr>
          <w:fldChar w:fldCharType="begin"/>
        </w:r>
        <w:r w:rsidRPr="00DF6C5A">
          <w:rPr>
            <w:sz w:val="16"/>
            <w:szCs w:val="16"/>
          </w:rPr>
          <w:instrText>PAGE   \* MERGEFORMAT</w:instrText>
        </w:r>
        <w:r w:rsidR="0056648D" w:rsidRPr="00DF6C5A">
          <w:rPr>
            <w:sz w:val="16"/>
            <w:szCs w:val="16"/>
          </w:rPr>
          <w:fldChar w:fldCharType="separate"/>
        </w:r>
        <w:r w:rsidR="009F1292">
          <w:rPr>
            <w:noProof/>
            <w:sz w:val="16"/>
            <w:szCs w:val="16"/>
          </w:rPr>
          <w:t>1</w:t>
        </w:r>
        <w:r w:rsidR="0056648D" w:rsidRPr="00DF6C5A">
          <w:rPr>
            <w:sz w:val="16"/>
            <w:szCs w:val="16"/>
          </w:rPr>
          <w:fldChar w:fldCharType="end"/>
        </w:r>
        <w:r>
          <w:rPr>
            <w:sz w:val="16"/>
            <w:szCs w:val="16"/>
          </w:rPr>
          <w:t>-</w:t>
        </w:r>
      </w:sdtContent>
    </w:sdt>
  </w:p>
  <w:p w:rsidR="00674014" w:rsidRDefault="0067401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014" w:rsidRDefault="00674014">
    <w:pPr>
      <w:pStyle w:val="Piedepgina"/>
    </w:pPr>
  </w:p>
  <w:p w:rsidR="00674014" w:rsidRPr="00EB1DFD" w:rsidRDefault="0056648D" w:rsidP="00EB1DFD">
    <w:pPr>
      <w:pStyle w:val="Piedepgina"/>
      <w:spacing w:before="120"/>
      <w:jc w:val="center"/>
      <w:rPr>
        <w:sz w:val="16"/>
        <w:szCs w:val="16"/>
      </w:rPr>
    </w:pPr>
    <w:r w:rsidRPr="00EB1DFD">
      <w:rPr>
        <w:sz w:val="16"/>
        <w:szCs w:val="16"/>
      </w:rPr>
      <w:fldChar w:fldCharType="begin"/>
    </w:r>
    <w:r w:rsidR="00674014" w:rsidRPr="00EB1DFD">
      <w:rPr>
        <w:sz w:val="16"/>
        <w:szCs w:val="16"/>
      </w:rPr>
      <w:instrText xml:space="preserve"> PAGE  \* ArabicDash  \* MERGEFORMAT </w:instrText>
    </w:r>
    <w:r w:rsidRPr="00EB1DFD">
      <w:rPr>
        <w:sz w:val="16"/>
        <w:szCs w:val="16"/>
      </w:rPr>
      <w:fldChar w:fldCharType="separate"/>
    </w:r>
    <w:r w:rsidR="009F1292">
      <w:rPr>
        <w:noProof/>
        <w:sz w:val="16"/>
        <w:szCs w:val="16"/>
      </w:rPr>
      <w:t>- 4 -</w:t>
    </w:r>
    <w:r w:rsidRPr="00EB1DFD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289" w:rsidRDefault="00047289" w:rsidP="00C672EA">
      <w:pPr>
        <w:spacing w:after="0" w:line="240" w:lineRule="auto"/>
      </w:pPr>
      <w:r>
        <w:separator/>
      </w:r>
    </w:p>
  </w:footnote>
  <w:footnote w:type="continuationSeparator" w:id="0">
    <w:p w:rsidR="00047289" w:rsidRDefault="00047289" w:rsidP="00C67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500" w:type="dxa"/>
      <w:jc w:val="center"/>
      <w:tblLook w:val="04A0" w:firstRow="1" w:lastRow="0" w:firstColumn="1" w:lastColumn="0" w:noHBand="0" w:noVBand="1"/>
    </w:tblPr>
    <w:tblGrid>
      <w:gridCol w:w="2001"/>
      <w:gridCol w:w="4090"/>
      <w:gridCol w:w="1134"/>
      <w:gridCol w:w="1275"/>
    </w:tblGrid>
    <w:tr w:rsidR="009E24DB" w:rsidTr="00A00D12">
      <w:trPr>
        <w:trHeight w:val="189"/>
        <w:jc w:val="center"/>
      </w:trPr>
      <w:tc>
        <w:tcPr>
          <w:tcW w:w="2001" w:type="dxa"/>
          <w:vMerge w:val="restart"/>
          <w:vAlign w:val="center"/>
        </w:tcPr>
        <w:p w:rsidR="009E24DB" w:rsidRDefault="009E24DB" w:rsidP="009E24DB">
          <w:pPr>
            <w:pStyle w:val="Encabezado"/>
            <w:jc w:val="center"/>
          </w:pPr>
          <w:r w:rsidRPr="00CD79FB">
            <w:rPr>
              <w:noProof/>
              <w:lang w:val="es-PE" w:eastAsia="es-PE"/>
            </w:rPr>
            <w:drawing>
              <wp:inline distT="0" distB="0" distL="0" distR="0" wp14:anchorId="767A42AA" wp14:editId="4B5C69C5">
                <wp:extent cx="1133475" cy="315160"/>
                <wp:effectExtent l="0" t="0" r="0" b="8890"/>
                <wp:docPr id="14" name="Imagen 14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6975" cy="33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90" w:type="dxa"/>
          <w:vMerge w:val="restart"/>
          <w:vAlign w:val="center"/>
        </w:tcPr>
        <w:p w:rsidR="009E24DB" w:rsidRPr="004E17F3" w:rsidRDefault="00AD5BD6" w:rsidP="009F1292">
          <w:pPr>
            <w:pStyle w:val="Encabezado"/>
            <w:jc w:val="center"/>
            <w:rPr>
              <w:rFonts w:ascii="Verdana" w:hAnsi="Verdana"/>
              <w:b/>
              <w:smallCaps/>
            </w:rPr>
          </w:pPr>
          <w:r>
            <w:rPr>
              <w:rFonts w:ascii="Verdana" w:hAnsi="Verdana"/>
              <w:b/>
              <w:smallCaps/>
              <w:sz w:val="20"/>
            </w:rPr>
            <w:t>FOR002</w:t>
          </w:r>
          <w:r w:rsidR="009F1292">
            <w:rPr>
              <w:rFonts w:ascii="Verdana" w:hAnsi="Verdana"/>
              <w:b/>
              <w:smallCaps/>
              <w:sz w:val="20"/>
            </w:rPr>
            <w:t xml:space="preserve"> -</w:t>
          </w:r>
          <w:r w:rsidR="003D1640">
            <w:rPr>
              <w:rFonts w:ascii="Verdana" w:hAnsi="Verdana"/>
              <w:b/>
              <w:smallCaps/>
              <w:sz w:val="20"/>
            </w:rPr>
            <w:t xml:space="preserve"> </w:t>
          </w:r>
          <w:proofErr w:type="spellStart"/>
          <w:r w:rsidR="0061241B">
            <w:rPr>
              <w:rFonts w:ascii="Verdana" w:hAnsi="Verdana"/>
              <w:b/>
              <w:smallCaps/>
              <w:sz w:val="20"/>
            </w:rPr>
            <w:t>PLan</w:t>
          </w:r>
          <w:proofErr w:type="spellEnd"/>
          <w:r w:rsidR="009E24DB" w:rsidRPr="00A45D35">
            <w:rPr>
              <w:rFonts w:ascii="Verdana" w:hAnsi="Verdana"/>
              <w:b/>
              <w:smallCaps/>
              <w:sz w:val="20"/>
            </w:rPr>
            <w:t xml:space="preserve"> de Gestión de Proyectos</w:t>
          </w:r>
          <w:r w:rsidR="00E3787D" w:rsidRPr="00A45D35">
            <w:rPr>
              <w:rFonts w:ascii="Verdana" w:hAnsi="Verdana"/>
              <w:b/>
              <w:smallCaps/>
              <w:sz w:val="20"/>
            </w:rPr>
            <w:t xml:space="preserve"> Informáticos</w:t>
          </w:r>
        </w:p>
      </w:tc>
      <w:tc>
        <w:tcPr>
          <w:tcW w:w="1134" w:type="dxa"/>
          <w:vAlign w:val="center"/>
        </w:tcPr>
        <w:p w:rsidR="009E24DB" w:rsidRPr="00A45D35" w:rsidRDefault="009E24DB" w:rsidP="009E24DB">
          <w:pPr>
            <w:pStyle w:val="Encabezado"/>
            <w:jc w:val="center"/>
            <w:rPr>
              <w:rFonts w:ascii="Verdana" w:hAnsi="Verdana"/>
              <w:b/>
              <w:i/>
              <w:sz w:val="16"/>
              <w:szCs w:val="16"/>
            </w:rPr>
          </w:pPr>
          <w:r w:rsidRPr="00A45D35">
            <w:rPr>
              <w:rFonts w:ascii="Verdana" w:hAnsi="Verdana"/>
              <w:b/>
              <w:i/>
              <w:sz w:val="16"/>
              <w:szCs w:val="16"/>
            </w:rPr>
            <w:t>Código:</w:t>
          </w:r>
        </w:p>
      </w:tc>
      <w:tc>
        <w:tcPr>
          <w:tcW w:w="1275" w:type="dxa"/>
          <w:vAlign w:val="center"/>
        </w:tcPr>
        <w:p w:rsidR="009E24DB" w:rsidRPr="00A45D35" w:rsidRDefault="009E24DB" w:rsidP="009E24DB">
          <w:pPr>
            <w:pStyle w:val="Encabezado"/>
            <w:jc w:val="center"/>
            <w:rPr>
              <w:rFonts w:ascii="Verdana" w:hAnsi="Verdana"/>
              <w:b/>
              <w:i/>
              <w:sz w:val="16"/>
              <w:szCs w:val="16"/>
            </w:rPr>
          </w:pPr>
        </w:p>
      </w:tc>
    </w:tr>
    <w:tr w:rsidR="00C56054" w:rsidTr="00A00D12">
      <w:trPr>
        <w:trHeight w:val="187"/>
        <w:jc w:val="center"/>
      </w:trPr>
      <w:tc>
        <w:tcPr>
          <w:tcW w:w="2001" w:type="dxa"/>
          <w:vMerge/>
          <w:vAlign w:val="center"/>
        </w:tcPr>
        <w:p w:rsidR="00C56054" w:rsidRPr="00CD79FB" w:rsidRDefault="00C56054" w:rsidP="00C56054">
          <w:pPr>
            <w:pStyle w:val="Encabezado"/>
            <w:jc w:val="center"/>
            <w:rPr>
              <w:noProof/>
              <w:lang w:eastAsia="es-PE"/>
            </w:rPr>
          </w:pPr>
        </w:p>
      </w:tc>
      <w:tc>
        <w:tcPr>
          <w:tcW w:w="4090" w:type="dxa"/>
          <w:vMerge/>
          <w:vAlign w:val="center"/>
        </w:tcPr>
        <w:p w:rsidR="00C56054" w:rsidRPr="004E17F3" w:rsidRDefault="00C56054" w:rsidP="00C56054">
          <w:pPr>
            <w:pStyle w:val="Encabezado"/>
            <w:jc w:val="center"/>
            <w:rPr>
              <w:rFonts w:ascii="Verdana" w:hAnsi="Verdana"/>
              <w:b/>
              <w:smallCaps/>
            </w:rPr>
          </w:pPr>
        </w:p>
      </w:tc>
      <w:tc>
        <w:tcPr>
          <w:tcW w:w="1134" w:type="dxa"/>
          <w:vAlign w:val="center"/>
        </w:tcPr>
        <w:p w:rsidR="00C56054" w:rsidRPr="00A45D35" w:rsidRDefault="00C56054" w:rsidP="00C56054">
          <w:pPr>
            <w:pStyle w:val="Encabezado"/>
            <w:jc w:val="center"/>
            <w:rPr>
              <w:rFonts w:ascii="Verdana" w:hAnsi="Verdana"/>
              <w:b/>
              <w:i/>
              <w:sz w:val="16"/>
              <w:szCs w:val="16"/>
            </w:rPr>
          </w:pPr>
          <w:r w:rsidRPr="00A45D35">
            <w:rPr>
              <w:rFonts w:ascii="Verdana" w:hAnsi="Verdana"/>
              <w:b/>
              <w:i/>
              <w:sz w:val="16"/>
              <w:szCs w:val="16"/>
            </w:rPr>
            <w:t>Fecha:</w:t>
          </w:r>
        </w:p>
      </w:tc>
      <w:tc>
        <w:tcPr>
          <w:tcW w:w="1275" w:type="dxa"/>
          <w:vAlign w:val="center"/>
        </w:tcPr>
        <w:p w:rsidR="00C56054" w:rsidRPr="00BC336B" w:rsidRDefault="00C56054" w:rsidP="00C56054">
          <w:pPr>
            <w:pStyle w:val="Encabezado"/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TIME \@ "dd/MM/yyyy" </w:instrText>
          </w:r>
          <w:r>
            <w:rPr>
              <w:rFonts w:ascii="Verdana" w:hAnsi="Verdana"/>
              <w:sz w:val="16"/>
            </w:rPr>
            <w:fldChar w:fldCharType="separate"/>
          </w:r>
          <w:r w:rsidR="009F1292">
            <w:rPr>
              <w:rFonts w:ascii="Verdana" w:hAnsi="Verdana"/>
              <w:noProof/>
              <w:sz w:val="16"/>
            </w:rPr>
            <w:t>19/11/2018</w:t>
          </w:r>
          <w:r>
            <w:rPr>
              <w:rFonts w:ascii="Verdana" w:hAnsi="Verdana"/>
              <w:sz w:val="16"/>
            </w:rPr>
            <w:fldChar w:fldCharType="end"/>
          </w:r>
        </w:p>
      </w:tc>
    </w:tr>
    <w:tr w:rsidR="00C56054" w:rsidTr="00A00D12">
      <w:trPr>
        <w:trHeight w:val="187"/>
        <w:jc w:val="center"/>
      </w:trPr>
      <w:tc>
        <w:tcPr>
          <w:tcW w:w="2001" w:type="dxa"/>
          <w:vMerge/>
          <w:vAlign w:val="center"/>
        </w:tcPr>
        <w:p w:rsidR="00C56054" w:rsidRPr="00CD79FB" w:rsidRDefault="00C56054" w:rsidP="00C56054">
          <w:pPr>
            <w:pStyle w:val="Encabezado"/>
            <w:jc w:val="center"/>
            <w:rPr>
              <w:noProof/>
              <w:lang w:eastAsia="es-PE"/>
            </w:rPr>
          </w:pPr>
        </w:p>
      </w:tc>
      <w:tc>
        <w:tcPr>
          <w:tcW w:w="4090" w:type="dxa"/>
          <w:vMerge/>
          <w:vAlign w:val="center"/>
        </w:tcPr>
        <w:p w:rsidR="00C56054" w:rsidRPr="004E17F3" w:rsidRDefault="00C56054" w:rsidP="00C56054">
          <w:pPr>
            <w:pStyle w:val="Encabezado"/>
            <w:jc w:val="center"/>
            <w:rPr>
              <w:rFonts w:ascii="Verdana" w:hAnsi="Verdana"/>
              <w:b/>
              <w:smallCaps/>
            </w:rPr>
          </w:pPr>
        </w:p>
      </w:tc>
      <w:tc>
        <w:tcPr>
          <w:tcW w:w="1134" w:type="dxa"/>
          <w:vAlign w:val="center"/>
        </w:tcPr>
        <w:p w:rsidR="00C56054" w:rsidRPr="00A45D35" w:rsidRDefault="00C56054" w:rsidP="00C56054">
          <w:pPr>
            <w:pStyle w:val="Encabezado"/>
            <w:jc w:val="center"/>
            <w:rPr>
              <w:rFonts w:ascii="Verdana" w:hAnsi="Verdana"/>
              <w:b/>
              <w:i/>
              <w:sz w:val="16"/>
              <w:szCs w:val="16"/>
            </w:rPr>
          </w:pPr>
          <w:r w:rsidRPr="00A45D35">
            <w:rPr>
              <w:rFonts w:ascii="Verdana" w:hAnsi="Verdana"/>
              <w:b/>
              <w:i/>
              <w:sz w:val="16"/>
              <w:szCs w:val="16"/>
            </w:rPr>
            <w:t>Versión</w:t>
          </w:r>
        </w:p>
      </w:tc>
      <w:tc>
        <w:tcPr>
          <w:tcW w:w="1275" w:type="dxa"/>
          <w:vAlign w:val="center"/>
        </w:tcPr>
        <w:p w:rsidR="00C56054" w:rsidRPr="00A45D35" w:rsidRDefault="00C56054" w:rsidP="00C56054">
          <w:pPr>
            <w:pStyle w:val="Encabezado"/>
            <w:jc w:val="center"/>
            <w:rPr>
              <w:rFonts w:ascii="Verdana" w:hAnsi="Verdana"/>
              <w:i/>
              <w:sz w:val="16"/>
              <w:szCs w:val="16"/>
            </w:rPr>
          </w:pPr>
          <w:r w:rsidRPr="00A45D35">
            <w:rPr>
              <w:rFonts w:ascii="Verdana" w:hAnsi="Verdana"/>
              <w:i/>
              <w:sz w:val="16"/>
              <w:szCs w:val="16"/>
            </w:rPr>
            <w:t>1</w:t>
          </w:r>
        </w:p>
      </w:tc>
    </w:tr>
    <w:tr w:rsidR="00C56054" w:rsidTr="00A00D12">
      <w:trPr>
        <w:trHeight w:val="187"/>
        <w:jc w:val="center"/>
      </w:trPr>
      <w:tc>
        <w:tcPr>
          <w:tcW w:w="2001" w:type="dxa"/>
          <w:vMerge/>
          <w:vAlign w:val="center"/>
        </w:tcPr>
        <w:p w:rsidR="00C56054" w:rsidRPr="00CD79FB" w:rsidRDefault="00C56054" w:rsidP="00C56054">
          <w:pPr>
            <w:pStyle w:val="Encabezado"/>
            <w:jc w:val="center"/>
            <w:rPr>
              <w:noProof/>
              <w:lang w:eastAsia="es-PE"/>
            </w:rPr>
          </w:pPr>
        </w:p>
      </w:tc>
      <w:tc>
        <w:tcPr>
          <w:tcW w:w="4090" w:type="dxa"/>
          <w:vMerge/>
          <w:vAlign w:val="center"/>
        </w:tcPr>
        <w:p w:rsidR="00C56054" w:rsidRPr="004E17F3" w:rsidRDefault="00C56054" w:rsidP="00C56054">
          <w:pPr>
            <w:pStyle w:val="Encabezado"/>
            <w:jc w:val="center"/>
            <w:rPr>
              <w:rFonts w:ascii="Verdana" w:hAnsi="Verdana"/>
              <w:b/>
              <w:smallCaps/>
            </w:rPr>
          </w:pPr>
        </w:p>
      </w:tc>
      <w:tc>
        <w:tcPr>
          <w:tcW w:w="1134" w:type="dxa"/>
          <w:vAlign w:val="center"/>
        </w:tcPr>
        <w:p w:rsidR="00C56054" w:rsidRPr="00A45D35" w:rsidRDefault="00C56054" w:rsidP="00C56054">
          <w:pPr>
            <w:pStyle w:val="Encabezado"/>
            <w:jc w:val="center"/>
            <w:rPr>
              <w:rFonts w:ascii="Verdana" w:hAnsi="Verdana"/>
              <w:b/>
              <w:i/>
              <w:sz w:val="16"/>
              <w:szCs w:val="16"/>
            </w:rPr>
          </w:pPr>
          <w:r w:rsidRPr="00A45D35">
            <w:rPr>
              <w:rFonts w:ascii="Verdana" w:hAnsi="Verdana"/>
              <w:b/>
              <w:i/>
              <w:sz w:val="16"/>
              <w:szCs w:val="16"/>
            </w:rPr>
            <w:t>Página:</w:t>
          </w:r>
        </w:p>
      </w:tc>
      <w:tc>
        <w:tcPr>
          <w:tcW w:w="1275" w:type="dxa"/>
          <w:vAlign w:val="center"/>
        </w:tcPr>
        <w:p w:rsidR="00C56054" w:rsidRPr="00A45D35" w:rsidRDefault="00C56054" w:rsidP="00C56054">
          <w:pPr>
            <w:pStyle w:val="Encabezado"/>
            <w:jc w:val="center"/>
            <w:rPr>
              <w:rFonts w:ascii="Verdana" w:hAnsi="Verdana"/>
              <w:b/>
              <w:i/>
              <w:sz w:val="16"/>
              <w:szCs w:val="16"/>
            </w:rPr>
          </w:pPr>
          <w:r w:rsidRPr="00A45D35">
            <w:rPr>
              <w:rFonts w:ascii="Verdana" w:hAnsi="Verdana" w:cs="Arial"/>
              <w:sz w:val="16"/>
              <w:szCs w:val="16"/>
            </w:rPr>
            <w:fldChar w:fldCharType="begin"/>
          </w:r>
          <w:r w:rsidRPr="00A45D35">
            <w:rPr>
              <w:rFonts w:ascii="Verdana" w:hAnsi="Verdana" w:cs="Arial"/>
              <w:sz w:val="16"/>
              <w:szCs w:val="16"/>
            </w:rPr>
            <w:instrText>PAGE</w:instrText>
          </w:r>
          <w:r w:rsidRPr="00A45D35">
            <w:rPr>
              <w:rFonts w:ascii="Verdana" w:hAnsi="Verdana" w:cs="Arial"/>
              <w:sz w:val="16"/>
              <w:szCs w:val="16"/>
            </w:rPr>
            <w:fldChar w:fldCharType="separate"/>
          </w:r>
          <w:r w:rsidR="009F1292">
            <w:rPr>
              <w:rFonts w:ascii="Verdana" w:hAnsi="Verdana" w:cs="Arial"/>
              <w:noProof/>
              <w:sz w:val="16"/>
              <w:szCs w:val="16"/>
            </w:rPr>
            <w:t>4</w:t>
          </w:r>
          <w:r w:rsidRPr="00A45D35">
            <w:rPr>
              <w:rFonts w:ascii="Verdana" w:hAnsi="Verdana" w:cs="Arial"/>
              <w:sz w:val="16"/>
              <w:szCs w:val="16"/>
            </w:rPr>
            <w:fldChar w:fldCharType="end"/>
          </w:r>
          <w:r w:rsidRPr="00A45D35">
            <w:rPr>
              <w:rFonts w:ascii="Verdana" w:hAnsi="Verdana" w:cs="Arial"/>
              <w:sz w:val="16"/>
              <w:szCs w:val="16"/>
            </w:rPr>
            <w:t>/</w:t>
          </w:r>
          <w:r w:rsidRPr="00A45D35">
            <w:rPr>
              <w:rFonts w:ascii="Verdana" w:hAnsi="Verdana" w:cs="Arial"/>
              <w:sz w:val="16"/>
              <w:szCs w:val="16"/>
            </w:rPr>
            <w:fldChar w:fldCharType="begin"/>
          </w:r>
          <w:r w:rsidRPr="00A45D35">
            <w:rPr>
              <w:rFonts w:ascii="Verdana" w:hAnsi="Verdana" w:cs="Arial"/>
              <w:sz w:val="16"/>
              <w:szCs w:val="16"/>
            </w:rPr>
            <w:instrText>NUMPAGES</w:instrText>
          </w:r>
          <w:r w:rsidRPr="00A45D35">
            <w:rPr>
              <w:rFonts w:ascii="Verdana" w:hAnsi="Verdana" w:cs="Arial"/>
              <w:sz w:val="16"/>
              <w:szCs w:val="16"/>
            </w:rPr>
            <w:fldChar w:fldCharType="separate"/>
          </w:r>
          <w:r w:rsidR="009F1292">
            <w:rPr>
              <w:rFonts w:ascii="Verdana" w:hAnsi="Verdana" w:cs="Arial"/>
              <w:noProof/>
              <w:sz w:val="16"/>
              <w:szCs w:val="16"/>
            </w:rPr>
            <w:t>4</w:t>
          </w:r>
          <w:r w:rsidRPr="00A45D35">
            <w:rPr>
              <w:rFonts w:ascii="Verdana" w:hAnsi="Verdana" w:cs="Arial"/>
              <w:sz w:val="16"/>
              <w:szCs w:val="16"/>
            </w:rPr>
            <w:fldChar w:fldCharType="end"/>
          </w:r>
        </w:p>
      </w:tc>
    </w:tr>
  </w:tbl>
  <w:p w:rsidR="00674014" w:rsidRPr="009E24DB" w:rsidRDefault="00674014" w:rsidP="009E24DB">
    <w:pPr>
      <w:pStyle w:val="Encabezado"/>
      <w:tabs>
        <w:tab w:val="clear" w:pos="4252"/>
        <w:tab w:val="clear" w:pos="8504"/>
      </w:tabs>
      <w:ind w:right="-1"/>
      <w:rPr>
        <w:rFonts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014" w:rsidRDefault="0067401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C3087"/>
    <w:multiLevelType w:val="hybridMultilevel"/>
    <w:tmpl w:val="8F30895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22689"/>
    <w:multiLevelType w:val="multilevel"/>
    <w:tmpl w:val="FD60DC2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1146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FDA451C"/>
    <w:multiLevelType w:val="hybridMultilevel"/>
    <w:tmpl w:val="3020A0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12972"/>
    <w:multiLevelType w:val="hybridMultilevel"/>
    <w:tmpl w:val="4D7298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F1897"/>
    <w:multiLevelType w:val="hybridMultilevel"/>
    <w:tmpl w:val="3626D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hideSpellingErrors/>
  <w:hideGrammaticalErrors/>
  <w:proofState w:spelling="clean" w:grammar="clean"/>
  <w:attachedTemplate r:id="rId1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11F"/>
    <w:rsid w:val="000069E7"/>
    <w:rsid w:val="00007289"/>
    <w:rsid w:val="0003460E"/>
    <w:rsid w:val="00046308"/>
    <w:rsid w:val="00047289"/>
    <w:rsid w:val="00056452"/>
    <w:rsid w:val="00063661"/>
    <w:rsid w:val="00075242"/>
    <w:rsid w:val="00075EEF"/>
    <w:rsid w:val="000863D2"/>
    <w:rsid w:val="000873B6"/>
    <w:rsid w:val="000A3D52"/>
    <w:rsid w:val="000A49CE"/>
    <w:rsid w:val="000B1BD1"/>
    <w:rsid w:val="000B79B2"/>
    <w:rsid w:val="000C7953"/>
    <w:rsid w:val="000D21A9"/>
    <w:rsid w:val="000E312B"/>
    <w:rsid w:val="000F0092"/>
    <w:rsid w:val="000F3022"/>
    <w:rsid w:val="000F3795"/>
    <w:rsid w:val="000F61F7"/>
    <w:rsid w:val="000F71A8"/>
    <w:rsid w:val="00101B53"/>
    <w:rsid w:val="0011518A"/>
    <w:rsid w:val="00125EFE"/>
    <w:rsid w:val="001303E8"/>
    <w:rsid w:val="0013155F"/>
    <w:rsid w:val="00143465"/>
    <w:rsid w:val="00146941"/>
    <w:rsid w:val="001520CD"/>
    <w:rsid w:val="00154CDC"/>
    <w:rsid w:val="00161BB2"/>
    <w:rsid w:val="00164B4D"/>
    <w:rsid w:val="00170DA9"/>
    <w:rsid w:val="00171EA3"/>
    <w:rsid w:val="001966BE"/>
    <w:rsid w:val="00196D7D"/>
    <w:rsid w:val="001C28D9"/>
    <w:rsid w:val="001C3F5B"/>
    <w:rsid w:val="001C45EF"/>
    <w:rsid w:val="001C57D8"/>
    <w:rsid w:val="001C6221"/>
    <w:rsid w:val="001D1FB0"/>
    <w:rsid w:val="001D28CC"/>
    <w:rsid w:val="001E06A8"/>
    <w:rsid w:val="001E45AE"/>
    <w:rsid w:val="001F1CBE"/>
    <w:rsid w:val="00201FFC"/>
    <w:rsid w:val="00202DCA"/>
    <w:rsid w:val="00214103"/>
    <w:rsid w:val="00220759"/>
    <w:rsid w:val="00220914"/>
    <w:rsid w:val="00222331"/>
    <w:rsid w:val="00230C02"/>
    <w:rsid w:val="00232E59"/>
    <w:rsid w:val="002354E7"/>
    <w:rsid w:val="00237F40"/>
    <w:rsid w:val="0024561A"/>
    <w:rsid w:val="002502BE"/>
    <w:rsid w:val="002509C8"/>
    <w:rsid w:val="002531B7"/>
    <w:rsid w:val="0025676F"/>
    <w:rsid w:val="002719A8"/>
    <w:rsid w:val="00287B8D"/>
    <w:rsid w:val="002900B7"/>
    <w:rsid w:val="00297106"/>
    <w:rsid w:val="002A0793"/>
    <w:rsid w:val="002A08F7"/>
    <w:rsid w:val="002A26C7"/>
    <w:rsid w:val="002A5860"/>
    <w:rsid w:val="002B435E"/>
    <w:rsid w:val="002C5780"/>
    <w:rsid w:val="002E1226"/>
    <w:rsid w:val="002E1B85"/>
    <w:rsid w:val="002E2609"/>
    <w:rsid w:val="002E2F69"/>
    <w:rsid w:val="002E30E4"/>
    <w:rsid w:val="002E3646"/>
    <w:rsid w:val="002E7E0F"/>
    <w:rsid w:val="002F19F7"/>
    <w:rsid w:val="00311EE4"/>
    <w:rsid w:val="003177C5"/>
    <w:rsid w:val="00317C3E"/>
    <w:rsid w:val="00317EF8"/>
    <w:rsid w:val="0033564F"/>
    <w:rsid w:val="003416B1"/>
    <w:rsid w:val="00347D97"/>
    <w:rsid w:val="00354A0B"/>
    <w:rsid w:val="0036307B"/>
    <w:rsid w:val="00365306"/>
    <w:rsid w:val="0036685A"/>
    <w:rsid w:val="00376979"/>
    <w:rsid w:val="00377B22"/>
    <w:rsid w:val="0039258E"/>
    <w:rsid w:val="00392BD6"/>
    <w:rsid w:val="00393DDA"/>
    <w:rsid w:val="003A3F69"/>
    <w:rsid w:val="003A53B9"/>
    <w:rsid w:val="003A63E9"/>
    <w:rsid w:val="003A7B23"/>
    <w:rsid w:val="003B75B0"/>
    <w:rsid w:val="003D1640"/>
    <w:rsid w:val="003D33FE"/>
    <w:rsid w:val="003E197B"/>
    <w:rsid w:val="003E270E"/>
    <w:rsid w:val="003F29A6"/>
    <w:rsid w:val="003F36B5"/>
    <w:rsid w:val="003F3FC5"/>
    <w:rsid w:val="003F6D03"/>
    <w:rsid w:val="003F746F"/>
    <w:rsid w:val="00411BBF"/>
    <w:rsid w:val="00412034"/>
    <w:rsid w:val="00416CF3"/>
    <w:rsid w:val="004210E9"/>
    <w:rsid w:val="00422D1D"/>
    <w:rsid w:val="00433C6F"/>
    <w:rsid w:val="0044239C"/>
    <w:rsid w:val="0045167A"/>
    <w:rsid w:val="0045474D"/>
    <w:rsid w:val="0045589C"/>
    <w:rsid w:val="00457530"/>
    <w:rsid w:val="004605D9"/>
    <w:rsid w:val="00461E4B"/>
    <w:rsid w:val="00471D18"/>
    <w:rsid w:val="00483BAE"/>
    <w:rsid w:val="004850B9"/>
    <w:rsid w:val="004907E1"/>
    <w:rsid w:val="00496FC5"/>
    <w:rsid w:val="004A1325"/>
    <w:rsid w:val="004A3173"/>
    <w:rsid w:val="004C1DD8"/>
    <w:rsid w:val="004C672B"/>
    <w:rsid w:val="004D0DB4"/>
    <w:rsid w:val="004D6006"/>
    <w:rsid w:val="004E2AC0"/>
    <w:rsid w:val="004E3C8C"/>
    <w:rsid w:val="004F4109"/>
    <w:rsid w:val="005012CF"/>
    <w:rsid w:val="00501A13"/>
    <w:rsid w:val="00515569"/>
    <w:rsid w:val="00515B72"/>
    <w:rsid w:val="00534B31"/>
    <w:rsid w:val="00535F90"/>
    <w:rsid w:val="0053611D"/>
    <w:rsid w:val="00545108"/>
    <w:rsid w:val="00552509"/>
    <w:rsid w:val="00560974"/>
    <w:rsid w:val="00561BC1"/>
    <w:rsid w:val="0056648D"/>
    <w:rsid w:val="005711B8"/>
    <w:rsid w:val="005718EF"/>
    <w:rsid w:val="005745A0"/>
    <w:rsid w:val="005849A3"/>
    <w:rsid w:val="00584DCF"/>
    <w:rsid w:val="005852AD"/>
    <w:rsid w:val="00594FA4"/>
    <w:rsid w:val="00596406"/>
    <w:rsid w:val="005B29B4"/>
    <w:rsid w:val="005D60B0"/>
    <w:rsid w:val="005D7324"/>
    <w:rsid w:val="005E5B67"/>
    <w:rsid w:val="005F32ED"/>
    <w:rsid w:val="0060454F"/>
    <w:rsid w:val="0061241B"/>
    <w:rsid w:val="00613055"/>
    <w:rsid w:val="00621203"/>
    <w:rsid w:val="00636215"/>
    <w:rsid w:val="006373D7"/>
    <w:rsid w:val="00643B36"/>
    <w:rsid w:val="00645457"/>
    <w:rsid w:val="00647D16"/>
    <w:rsid w:val="00657072"/>
    <w:rsid w:val="006607D1"/>
    <w:rsid w:val="0066293A"/>
    <w:rsid w:val="006645C9"/>
    <w:rsid w:val="00667FF8"/>
    <w:rsid w:val="00674014"/>
    <w:rsid w:val="00675DB5"/>
    <w:rsid w:val="006847D9"/>
    <w:rsid w:val="00685E0A"/>
    <w:rsid w:val="00691497"/>
    <w:rsid w:val="006966CC"/>
    <w:rsid w:val="006A5A24"/>
    <w:rsid w:val="006B5381"/>
    <w:rsid w:val="006B56AB"/>
    <w:rsid w:val="006B7F9C"/>
    <w:rsid w:val="006C2F06"/>
    <w:rsid w:val="006C3325"/>
    <w:rsid w:val="006C33FC"/>
    <w:rsid w:val="006D5C83"/>
    <w:rsid w:val="006D64D0"/>
    <w:rsid w:val="006F07A5"/>
    <w:rsid w:val="00710275"/>
    <w:rsid w:val="00715BEB"/>
    <w:rsid w:val="007162FD"/>
    <w:rsid w:val="0071741B"/>
    <w:rsid w:val="0072118B"/>
    <w:rsid w:val="00722F29"/>
    <w:rsid w:val="00746A71"/>
    <w:rsid w:val="00747193"/>
    <w:rsid w:val="00747AE3"/>
    <w:rsid w:val="00751B66"/>
    <w:rsid w:val="00761E7A"/>
    <w:rsid w:val="00762683"/>
    <w:rsid w:val="0077166F"/>
    <w:rsid w:val="00771A13"/>
    <w:rsid w:val="00785174"/>
    <w:rsid w:val="0078695C"/>
    <w:rsid w:val="00786F2B"/>
    <w:rsid w:val="00791CA8"/>
    <w:rsid w:val="00796AE9"/>
    <w:rsid w:val="007A34A0"/>
    <w:rsid w:val="007A4881"/>
    <w:rsid w:val="007A5E94"/>
    <w:rsid w:val="007C4867"/>
    <w:rsid w:val="007D58DA"/>
    <w:rsid w:val="007D7363"/>
    <w:rsid w:val="007E3ADC"/>
    <w:rsid w:val="00802FF0"/>
    <w:rsid w:val="00805A6B"/>
    <w:rsid w:val="00806DD3"/>
    <w:rsid w:val="00814E87"/>
    <w:rsid w:val="00830D95"/>
    <w:rsid w:val="00836B60"/>
    <w:rsid w:val="00841593"/>
    <w:rsid w:val="00847260"/>
    <w:rsid w:val="00855748"/>
    <w:rsid w:val="0086384C"/>
    <w:rsid w:val="008652E5"/>
    <w:rsid w:val="00866815"/>
    <w:rsid w:val="00866BFE"/>
    <w:rsid w:val="00870466"/>
    <w:rsid w:val="008710FA"/>
    <w:rsid w:val="0087570B"/>
    <w:rsid w:val="00883861"/>
    <w:rsid w:val="0089014C"/>
    <w:rsid w:val="008958AD"/>
    <w:rsid w:val="0089688D"/>
    <w:rsid w:val="008A09B2"/>
    <w:rsid w:val="008A0EBA"/>
    <w:rsid w:val="008A478D"/>
    <w:rsid w:val="008A60DF"/>
    <w:rsid w:val="008A6E72"/>
    <w:rsid w:val="008B0796"/>
    <w:rsid w:val="008B48BF"/>
    <w:rsid w:val="008D68A3"/>
    <w:rsid w:val="00906D8A"/>
    <w:rsid w:val="009130F7"/>
    <w:rsid w:val="00913111"/>
    <w:rsid w:val="00920EC5"/>
    <w:rsid w:val="00922541"/>
    <w:rsid w:val="00926CA7"/>
    <w:rsid w:val="00933983"/>
    <w:rsid w:val="009442BB"/>
    <w:rsid w:val="00952262"/>
    <w:rsid w:val="009527F8"/>
    <w:rsid w:val="00964896"/>
    <w:rsid w:val="00966D4D"/>
    <w:rsid w:val="0097194D"/>
    <w:rsid w:val="00973A7B"/>
    <w:rsid w:val="009A4C59"/>
    <w:rsid w:val="009A61EE"/>
    <w:rsid w:val="009B62AB"/>
    <w:rsid w:val="009C2A25"/>
    <w:rsid w:val="009E24DB"/>
    <w:rsid w:val="009E7805"/>
    <w:rsid w:val="009F1292"/>
    <w:rsid w:val="009F1D4D"/>
    <w:rsid w:val="009F68E1"/>
    <w:rsid w:val="00A00029"/>
    <w:rsid w:val="00A00D12"/>
    <w:rsid w:val="00A03DAE"/>
    <w:rsid w:val="00A069C3"/>
    <w:rsid w:val="00A116A5"/>
    <w:rsid w:val="00A131AB"/>
    <w:rsid w:val="00A139BE"/>
    <w:rsid w:val="00A2199A"/>
    <w:rsid w:val="00A414D4"/>
    <w:rsid w:val="00A44956"/>
    <w:rsid w:val="00A45D35"/>
    <w:rsid w:val="00A566DC"/>
    <w:rsid w:val="00A6611F"/>
    <w:rsid w:val="00A67C9A"/>
    <w:rsid w:val="00A70C8A"/>
    <w:rsid w:val="00A84D38"/>
    <w:rsid w:val="00A84EE2"/>
    <w:rsid w:val="00A8574B"/>
    <w:rsid w:val="00A943AD"/>
    <w:rsid w:val="00A95062"/>
    <w:rsid w:val="00AA259E"/>
    <w:rsid w:val="00AC413F"/>
    <w:rsid w:val="00AD12F2"/>
    <w:rsid w:val="00AD2FD1"/>
    <w:rsid w:val="00AD5BD6"/>
    <w:rsid w:val="00AE504F"/>
    <w:rsid w:val="00AE7356"/>
    <w:rsid w:val="00AE7D42"/>
    <w:rsid w:val="00B17CAE"/>
    <w:rsid w:val="00B203C9"/>
    <w:rsid w:val="00B235CF"/>
    <w:rsid w:val="00B25C14"/>
    <w:rsid w:val="00B41A75"/>
    <w:rsid w:val="00B51181"/>
    <w:rsid w:val="00B60293"/>
    <w:rsid w:val="00B723A2"/>
    <w:rsid w:val="00B76476"/>
    <w:rsid w:val="00B83540"/>
    <w:rsid w:val="00B876F3"/>
    <w:rsid w:val="00B87EEC"/>
    <w:rsid w:val="00BA2E87"/>
    <w:rsid w:val="00BA5ED7"/>
    <w:rsid w:val="00BC7A15"/>
    <w:rsid w:val="00BD41C1"/>
    <w:rsid w:val="00BE55DA"/>
    <w:rsid w:val="00C128CB"/>
    <w:rsid w:val="00C26D2C"/>
    <w:rsid w:val="00C37335"/>
    <w:rsid w:val="00C37562"/>
    <w:rsid w:val="00C40FE2"/>
    <w:rsid w:val="00C465C4"/>
    <w:rsid w:val="00C54DDC"/>
    <w:rsid w:val="00C56054"/>
    <w:rsid w:val="00C61172"/>
    <w:rsid w:val="00C66C96"/>
    <w:rsid w:val="00C672EA"/>
    <w:rsid w:val="00C808AD"/>
    <w:rsid w:val="00C81B36"/>
    <w:rsid w:val="00C82667"/>
    <w:rsid w:val="00C868B5"/>
    <w:rsid w:val="00C9099E"/>
    <w:rsid w:val="00CA50F4"/>
    <w:rsid w:val="00CA521B"/>
    <w:rsid w:val="00CA5CB2"/>
    <w:rsid w:val="00CC4FDD"/>
    <w:rsid w:val="00CD1D8B"/>
    <w:rsid w:val="00CE0343"/>
    <w:rsid w:val="00CE12B7"/>
    <w:rsid w:val="00CE47F2"/>
    <w:rsid w:val="00CF0615"/>
    <w:rsid w:val="00CF5593"/>
    <w:rsid w:val="00CF7ADB"/>
    <w:rsid w:val="00D14952"/>
    <w:rsid w:val="00D21ABB"/>
    <w:rsid w:val="00D2452D"/>
    <w:rsid w:val="00D27A14"/>
    <w:rsid w:val="00D27A1A"/>
    <w:rsid w:val="00D34806"/>
    <w:rsid w:val="00D35660"/>
    <w:rsid w:val="00D35B10"/>
    <w:rsid w:val="00D43BF1"/>
    <w:rsid w:val="00D43E44"/>
    <w:rsid w:val="00D44EF5"/>
    <w:rsid w:val="00D567BE"/>
    <w:rsid w:val="00D63AB3"/>
    <w:rsid w:val="00D653E2"/>
    <w:rsid w:val="00D874AC"/>
    <w:rsid w:val="00D924C1"/>
    <w:rsid w:val="00D9491E"/>
    <w:rsid w:val="00DA4CA5"/>
    <w:rsid w:val="00DA6C53"/>
    <w:rsid w:val="00DC1698"/>
    <w:rsid w:val="00DC3A66"/>
    <w:rsid w:val="00DC6AFD"/>
    <w:rsid w:val="00DD2603"/>
    <w:rsid w:val="00DE147C"/>
    <w:rsid w:val="00DF1914"/>
    <w:rsid w:val="00DF6C5A"/>
    <w:rsid w:val="00E0181F"/>
    <w:rsid w:val="00E01FE6"/>
    <w:rsid w:val="00E02CE0"/>
    <w:rsid w:val="00E05954"/>
    <w:rsid w:val="00E110EC"/>
    <w:rsid w:val="00E11D9E"/>
    <w:rsid w:val="00E12476"/>
    <w:rsid w:val="00E1339C"/>
    <w:rsid w:val="00E23FDA"/>
    <w:rsid w:val="00E240D7"/>
    <w:rsid w:val="00E34140"/>
    <w:rsid w:val="00E34380"/>
    <w:rsid w:val="00E3787D"/>
    <w:rsid w:val="00E42713"/>
    <w:rsid w:val="00E4559A"/>
    <w:rsid w:val="00E45769"/>
    <w:rsid w:val="00E50F50"/>
    <w:rsid w:val="00E51B13"/>
    <w:rsid w:val="00E66A3E"/>
    <w:rsid w:val="00E715CB"/>
    <w:rsid w:val="00E77F1F"/>
    <w:rsid w:val="00E84136"/>
    <w:rsid w:val="00E95077"/>
    <w:rsid w:val="00E955F7"/>
    <w:rsid w:val="00E960D9"/>
    <w:rsid w:val="00EA3F9E"/>
    <w:rsid w:val="00EA7F1F"/>
    <w:rsid w:val="00EB1DFD"/>
    <w:rsid w:val="00EB564F"/>
    <w:rsid w:val="00EC62EC"/>
    <w:rsid w:val="00EE02A2"/>
    <w:rsid w:val="00EE30A2"/>
    <w:rsid w:val="00EF5A9C"/>
    <w:rsid w:val="00F33308"/>
    <w:rsid w:val="00F3693E"/>
    <w:rsid w:val="00F37DB3"/>
    <w:rsid w:val="00F4304B"/>
    <w:rsid w:val="00F46835"/>
    <w:rsid w:val="00F4744C"/>
    <w:rsid w:val="00F5283B"/>
    <w:rsid w:val="00F6049F"/>
    <w:rsid w:val="00F660D4"/>
    <w:rsid w:val="00F75163"/>
    <w:rsid w:val="00F7652C"/>
    <w:rsid w:val="00F8554D"/>
    <w:rsid w:val="00F86F02"/>
    <w:rsid w:val="00F87AE3"/>
    <w:rsid w:val="00F9015C"/>
    <w:rsid w:val="00F941D1"/>
    <w:rsid w:val="00F94DAF"/>
    <w:rsid w:val="00F97C4A"/>
    <w:rsid w:val="00FA2F5B"/>
    <w:rsid w:val="00FB1E6E"/>
    <w:rsid w:val="00FC1EC6"/>
    <w:rsid w:val="00FD1B89"/>
    <w:rsid w:val="00FF132A"/>
    <w:rsid w:val="00FF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;"/>
  <w14:docId w14:val="2C7D05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667"/>
    <w:pPr>
      <w:jc w:val="both"/>
    </w:pPr>
    <w:rPr>
      <w:rFonts w:ascii="Arial" w:hAnsi="Arial"/>
      <w:sz w:val="24"/>
    </w:rPr>
  </w:style>
  <w:style w:type="paragraph" w:styleId="Ttulo1">
    <w:name w:val="heading 1"/>
    <w:basedOn w:val="Ttulo2"/>
    <w:next w:val="Normal"/>
    <w:link w:val="Ttulo1Car"/>
    <w:uiPriority w:val="9"/>
    <w:qFormat/>
    <w:rsid w:val="00796AE9"/>
    <w:pPr>
      <w:numPr>
        <w:ilvl w:val="0"/>
      </w:numPr>
      <w:outlineLvl w:val="0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1FE6"/>
    <w:pPr>
      <w:keepNext/>
      <w:keepLines/>
      <w:numPr>
        <w:ilvl w:val="1"/>
        <w:numId w:val="1"/>
      </w:numPr>
      <w:spacing w:after="24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5660"/>
    <w:pPr>
      <w:numPr>
        <w:ilvl w:val="2"/>
        <w:numId w:val="1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35660"/>
    <w:pPr>
      <w:numPr>
        <w:ilvl w:val="3"/>
        <w:numId w:val="1"/>
      </w:num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35660"/>
    <w:pPr>
      <w:numPr>
        <w:ilvl w:val="4"/>
        <w:numId w:val="1"/>
      </w:numPr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3566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b/>
      <w:i/>
      <w:i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722F2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2F2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2F2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"/>
    <w:basedOn w:val="Normal"/>
    <w:link w:val="EncabezadoCar"/>
    <w:unhideWhenUsed/>
    <w:rsid w:val="00C672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h Car"/>
    <w:basedOn w:val="Fuentedeprrafopredeter"/>
    <w:link w:val="Encabezado"/>
    <w:rsid w:val="00C672EA"/>
  </w:style>
  <w:style w:type="paragraph" w:styleId="Piedepgina">
    <w:name w:val="footer"/>
    <w:basedOn w:val="Normal"/>
    <w:link w:val="PiedepginaCar"/>
    <w:uiPriority w:val="99"/>
    <w:unhideWhenUsed/>
    <w:rsid w:val="00C672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72EA"/>
  </w:style>
  <w:style w:type="character" w:customStyle="1" w:styleId="Ttulo1Car">
    <w:name w:val="Título 1 Car"/>
    <w:basedOn w:val="Fuentedeprrafopredeter"/>
    <w:link w:val="Ttulo1"/>
    <w:uiPriority w:val="9"/>
    <w:rsid w:val="00796AE9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Prrafodelista">
    <w:name w:val="List Paragraph"/>
    <w:basedOn w:val="Normal"/>
    <w:uiPriority w:val="34"/>
    <w:qFormat/>
    <w:rsid w:val="00AC413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01FE6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Sinespaciado">
    <w:name w:val="No Spacing"/>
    <w:uiPriority w:val="1"/>
    <w:qFormat/>
    <w:rsid w:val="00C465C4"/>
    <w:pPr>
      <w:spacing w:after="0" w:line="240" w:lineRule="auto"/>
    </w:pPr>
    <w:rPr>
      <w:rFonts w:ascii="Arial" w:hAnsi="Arial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A4C5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F1CBE"/>
    <w:pPr>
      <w:tabs>
        <w:tab w:val="left" w:pos="440"/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9A4C5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4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C59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D35660"/>
    <w:rPr>
      <w:rFonts w:ascii="Arial" w:hAnsi="Arial"/>
      <w:b/>
      <w:sz w:val="24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CF7ADB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F7AD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5748"/>
    <w:pPr>
      <w:pBdr>
        <w:bottom w:val="single" w:sz="4" w:space="4" w:color="auto"/>
      </w:pBdr>
      <w:spacing w:before="200" w:after="280"/>
      <w:ind w:left="936" w:right="936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5748"/>
    <w:rPr>
      <w:rFonts w:ascii="Arial" w:hAnsi="Arial"/>
      <w:b/>
      <w:bCs/>
      <w:i/>
      <w:iCs/>
      <w:sz w:val="24"/>
    </w:rPr>
  </w:style>
  <w:style w:type="character" w:styleId="nfasisintenso">
    <w:name w:val="Intense Emphasis"/>
    <w:basedOn w:val="Fuentedeprrafopredeter"/>
    <w:uiPriority w:val="21"/>
    <w:qFormat/>
    <w:rsid w:val="00CF7ADB"/>
    <w:rPr>
      <w:b/>
      <w:bCs/>
      <w:i/>
      <w:iCs/>
      <w:color w:val="auto"/>
    </w:rPr>
  </w:style>
  <w:style w:type="character" w:customStyle="1" w:styleId="Ttulo4Car">
    <w:name w:val="Título 4 Car"/>
    <w:basedOn w:val="Fuentedeprrafopredeter"/>
    <w:link w:val="Ttulo4"/>
    <w:uiPriority w:val="9"/>
    <w:rsid w:val="00D35660"/>
    <w:rPr>
      <w:rFonts w:ascii="Arial" w:hAnsi="Arial"/>
      <w:b/>
      <w:sz w:val="24"/>
    </w:rPr>
  </w:style>
  <w:style w:type="paragraph" w:styleId="Ttulo">
    <w:name w:val="Title"/>
    <w:aliases w:val="Títular"/>
    <w:basedOn w:val="Normal"/>
    <w:next w:val="Normal"/>
    <w:link w:val="TtuloCar"/>
    <w:uiPriority w:val="10"/>
    <w:rsid w:val="008557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aliases w:val="Títular Car"/>
    <w:basedOn w:val="Fuentedeprrafopredeter"/>
    <w:link w:val="Ttulo"/>
    <w:uiPriority w:val="10"/>
    <w:rsid w:val="008557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DC2">
    <w:name w:val="toc 2"/>
    <w:basedOn w:val="Normal"/>
    <w:next w:val="Normal"/>
    <w:autoRedefine/>
    <w:uiPriority w:val="39"/>
    <w:unhideWhenUsed/>
    <w:rsid w:val="0085574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B29B4"/>
    <w:pPr>
      <w:spacing w:after="100"/>
      <w:ind w:left="480"/>
    </w:pPr>
  </w:style>
  <w:style w:type="character" w:customStyle="1" w:styleId="Ttulo5Car">
    <w:name w:val="Título 5 Car"/>
    <w:basedOn w:val="Fuentedeprrafopredeter"/>
    <w:link w:val="Ttulo5"/>
    <w:uiPriority w:val="9"/>
    <w:rsid w:val="00D35660"/>
    <w:rPr>
      <w:rFonts w:ascii="Arial" w:hAnsi="Arial"/>
      <w:b/>
      <w:sz w:val="24"/>
    </w:rPr>
  </w:style>
  <w:style w:type="paragraph" w:customStyle="1" w:styleId="Default">
    <w:name w:val="Default"/>
    <w:rsid w:val="00B602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E960D9"/>
    <w:rPr>
      <w:color w:val="808080"/>
    </w:rPr>
  </w:style>
  <w:style w:type="character" w:customStyle="1" w:styleId="Ttulo6Car">
    <w:name w:val="Título 6 Car"/>
    <w:basedOn w:val="Fuentedeprrafopredeter"/>
    <w:link w:val="Ttulo6"/>
    <w:uiPriority w:val="9"/>
    <w:rsid w:val="00D35660"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Ttulo7Car">
    <w:name w:val="Título 7 Car"/>
    <w:basedOn w:val="Fuentedeprrafopredeter"/>
    <w:link w:val="Ttulo7"/>
    <w:uiPriority w:val="9"/>
    <w:rsid w:val="00722F2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2F2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2F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uiPriority w:val="39"/>
    <w:rsid w:val="00EE30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a">
    <w:name w:val="Tabla"/>
    <w:basedOn w:val="Normal"/>
    <w:link w:val="TablaCar"/>
    <w:qFormat/>
    <w:rsid w:val="00EF5A9C"/>
    <w:pPr>
      <w:spacing w:before="60" w:after="60" w:line="240" w:lineRule="auto"/>
    </w:pPr>
    <w:rPr>
      <w:rFonts w:asciiTheme="majorHAnsi" w:eastAsia="Times New Roman" w:hAnsiTheme="majorHAnsi" w:cstheme="majorHAnsi"/>
      <w:color w:val="000000"/>
      <w:sz w:val="20"/>
      <w:szCs w:val="20"/>
      <w:lang w:eastAsia="es-ES"/>
    </w:rPr>
  </w:style>
  <w:style w:type="paragraph" w:customStyle="1" w:styleId="ComentarioTabla">
    <w:name w:val="Comentario Tabla"/>
    <w:basedOn w:val="Tabla"/>
    <w:link w:val="ComentarioTablaCar"/>
    <w:qFormat/>
    <w:rsid w:val="00EF5A9C"/>
    <w:rPr>
      <w:sz w:val="14"/>
      <w:szCs w:val="14"/>
    </w:rPr>
  </w:style>
  <w:style w:type="character" w:customStyle="1" w:styleId="TablaCar">
    <w:name w:val="Tabla Car"/>
    <w:basedOn w:val="Fuentedeprrafopredeter"/>
    <w:link w:val="Tabla"/>
    <w:rsid w:val="00EF5A9C"/>
    <w:rPr>
      <w:rFonts w:asciiTheme="majorHAnsi" w:eastAsia="Times New Roman" w:hAnsiTheme="majorHAnsi" w:cstheme="majorHAnsi"/>
      <w:color w:val="000000"/>
      <w:sz w:val="20"/>
      <w:szCs w:val="20"/>
      <w:lang w:eastAsia="es-ES"/>
    </w:rPr>
  </w:style>
  <w:style w:type="paragraph" w:customStyle="1" w:styleId="Cenefa">
    <w:name w:val="Cenefa"/>
    <w:basedOn w:val="Tabla"/>
    <w:link w:val="CenefaCar"/>
    <w:qFormat/>
    <w:rsid w:val="00EE30A2"/>
    <w:pPr>
      <w:spacing w:before="0" w:after="0"/>
    </w:pPr>
    <w:rPr>
      <w:sz w:val="8"/>
      <w:szCs w:val="8"/>
    </w:rPr>
  </w:style>
  <w:style w:type="character" w:customStyle="1" w:styleId="ComentarioTablaCar">
    <w:name w:val="Comentario Tabla Car"/>
    <w:basedOn w:val="TablaCar"/>
    <w:link w:val="ComentarioTabla"/>
    <w:rsid w:val="00EF5A9C"/>
    <w:rPr>
      <w:rFonts w:asciiTheme="majorHAnsi" w:eastAsia="Times New Roman" w:hAnsiTheme="majorHAnsi" w:cstheme="majorHAnsi"/>
      <w:color w:val="000000"/>
      <w:sz w:val="14"/>
      <w:szCs w:val="14"/>
      <w:lang w:eastAsia="es-ES"/>
    </w:rPr>
  </w:style>
  <w:style w:type="character" w:customStyle="1" w:styleId="CenefaCar">
    <w:name w:val="Cenefa Car"/>
    <w:basedOn w:val="TablaCar"/>
    <w:link w:val="Cenefa"/>
    <w:rsid w:val="00EE30A2"/>
    <w:rPr>
      <w:rFonts w:ascii="Arial" w:eastAsia="Times New Roman" w:hAnsi="Arial" w:cs="Verdana"/>
      <w:color w:val="000000"/>
      <w:sz w:val="8"/>
      <w:szCs w:val="8"/>
      <w:lang w:eastAsia="es-ES"/>
    </w:rPr>
  </w:style>
  <w:style w:type="paragraph" w:styleId="Cita">
    <w:name w:val="Quote"/>
    <w:basedOn w:val="Normal"/>
    <w:next w:val="Normal"/>
    <w:link w:val="CitaCar"/>
    <w:uiPriority w:val="29"/>
    <w:qFormat/>
    <w:rsid w:val="00643B36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643B36"/>
    <w:rPr>
      <w:rFonts w:ascii="Arial" w:hAnsi="Arial"/>
      <w:i/>
      <w:iCs/>
      <w:color w:val="000000" w:themeColor="text1"/>
      <w:sz w:val="24"/>
    </w:rPr>
  </w:style>
  <w:style w:type="paragraph" w:styleId="Textoindependiente">
    <w:name w:val="Body Text"/>
    <w:basedOn w:val="Normal"/>
    <w:link w:val="TextoindependienteCar"/>
    <w:rsid w:val="003A53B9"/>
    <w:pPr>
      <w:spacing w:after="0" w:line="240" w:lineRule="auto"/>
    </w:pPr>
    <w:rPr>
      <w:rFonts w:eastAsia="Times New Roman" w:cs="Arial"/>
      <w:sz w:val="22"/>
      <w:szCs w:val="24"/>
      <w:lang w:val="es-PE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3A53B9"/>
    <w:rPr>
      <w:rFonts w:ascii="Arial" w:eastAsia="Times New Roman" w:hAnsi="Arial" w:cs="Arial"/>
      <w:szCs w:val="24"/>
      <w:lang w:val="es-PE" w:eastAsia="es-ES"/>
    </w:rPr>
  </w:style>
  <w:style w:type="paragraph" w:styleId="Sangra2detindependiente">
    <w:name w:val="Body Text Indent 2"/>
    <w:basedOn w:val="Normal"/>
    <w:link w:val="Sangra2detindependienteCar"/>
    <w:rsid w:val="003A53B9"/>
    <w:pPr>
      <w:spacing w:after="0" w:line="240" w:lineRule="auto"/>
      <w:ind w:left="708"/>
    </w:pPr>
    <w:rPr>
      <w:rFonts w:eastAsia="Times New Roman" w:cs="Arial"/>
      <w:sz w:val="22"/>
      <w:szCs w:val="24"/>
      <w:lang w:val="es-PE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3A53B9"/>
    <w:rPr>
      <w:rFonts w:ascii="Arial" w:eastAsia="Times New Roman" w:hAnsi="Arial" w:cs="Arial"/>
      <w:szCs w:val="24"/>
      <w:lang w:val="es-PE" w:eastAsia="es-ES"/>
    </w:rPr>
  </w:style>
  <w:style w:type="paragraph" w:customStyle="1" w:styleId="Table-Title">
    <w:name w:val="Table-Title"/>
    <w:basedOn w:val="Normal"/>
    <w:rsid w:val="0033564F"/>
    <w:pPr>
      <w:suppressAutoHyphens/>
      <w:spacing w:after="20" w:line="200" w:lineRule="exact"/>
      <w:jc w:val="left"/>
    </w:pPr>
    <w:rPr>
      <w:rFonts w:eastAsia="Times New Roman" w:cs="Times New Roman"/>
      <w:b/>
      <w:sz w:val="16"/>
      <w:szCs w:val="20"/>
      <w:lang w:val="en-US"/>
    </w:rPr>
  </w:style>
  <w:style w:type="paragraph" w:customStyle="1" w:styleId="Table-Normal">
    <w:name w:val="Table-Normal"/>
    <w:basedOn w:val="Normal"/>
    <w:rsid w:val="0033564F"/>
    <w:pPr>
      <w:suppressAutoHyphens/>
      <w:spacing w:before="20" w:after="20" w:line="200" w:lineRule="exact"/>
      <w:ind w:right="28"/>
      <w:jc w:val="left"/>
    </w:pPr>
    <w:rPr>
      <w:rFonts w:eastAsia="Times New Roman" w:cs="Times New Roman"/>
      <w:sz w:val="16"/>
      <w:szCs w:val="20"/>
      <w:lang w:val="en-US"/>
    </w:rPr>
  </w:style>
  <w:style w:type="paragraph" w:customStyle="1" w:styleId="Table-Text">
    <w:name w:val="Table - Text"/>
    <w:basedOn w:val="Normal"/>
    <w:rsid w:val="000D21A9"/>
    <w:pPr>
      <w:widowControl w:val="0"/>
      <w:autoSpaceDE w:val="0"/>
      <w:autoSpaceDN w:val="0"/>
      <w:adjustRightInd w:val="0"/>
      <w:spacing w:before="60" w:after="60" w:line="240" w:lineRule="auto"/>
    </w:pPr>
    <w:rPr>
      <w:rFonts w:eastAsia="Times New Roman" w:cs="Arial"/>
      <w:sz w:val="20"/>
      <w:szCs w:val="20"/>
      <w:lang w:val="en-US" w:eastAsia="es-ES"/>
    </w:rPr>
  </w:style>
  <w:style w:type="paragraph" w:customStyle="1" w:styleId="SeccionTitulo">
    <w:name w:val="SeccionTitulo"/>
    <w:basedOn w:val="Normal"/>
    <w:rsid w:val="000D21A9"/>
    <w:pPr>
      <w:spacing w:after="0" w:line="240" w:lineRule="auto"/>
      <w:ind w:left="567" w:hanging="567"/>
    </w:pPr>
    <w:rPr>
      <w:rFonts w:eastAsia="MS Mincho" w:cs="Times New Roman"/>
      <w:b/>
      <w:sz w:val="22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4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078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cid:image001.png@01D06232.515583B0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2014%20-%20JVC\Proyectos\PMO%20SUNAT\ENTREGABLES\Plantillas%20-%20Versi&#243;n%201\Paquete2\SUNAT.Plan%20Gestion%20de%20Proyecto%20Inform&#225;tico.%5bNombreProyectoInformatico%5d_v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2016-07-01T00:00:00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b7fc1b7999e8b5a05e6d59201b4f73f7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9df9f9060c3eaec36d85660f75b7d25e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0ed16b75-841b-473b-80c2-f92ca555f369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48F5BC-DCCB-4BE4-8E2C-B9BFD880FF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D01D34-8CAB-4C12-A13A-D79BF25D6C6F}"/>
</file>

<file path=customXml/itemProps4.xml><?xml version="1.0" encoding="utf-8"?>
<ds:datastoreItem xmlns:ds="http://schemas.openxmlformats.org/officeDocument/2006/customXml" ds:itemID="{6624D277-B8DC-4FAF-89DA-C88924B65D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F15A49A-E494-4B5D-8475-99CE24559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SUNAT.Plan Gestion de Proyecto Informático.[NombreProyectoInformatico]_v2</Template>
  <TotalTime>0</TotalTime>
  <Pages>4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[Identificador de proyecto][Nombre del Proyecto]</vt:lpstr>
    </vt:vector>
  </TitlesOfParts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[Identificador de proyecto][Nombre del Proyecto]</dc:title>
  <dc:subject/>
  <dc:creator/>
  <cp:keywords/>
  <dc:description/>
  <cp:lastModifiedBy/>
  <cp:revision>1</cp:revision>
  <dcterms:created xsi:type="dcterms:W3CDTF">2018-10-05T23:23:00Z</dcterms:created>
  <dcterms:modified xsi:type="dcterms:W3CDTF">2018-11-19T21:36:00Z</dcterms:modified>
  <cp:category>Categoría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0x01010033BC2534E237874AB37AF376971368A1</vt:lpwstr>
  </property>
</Properties>
</file>